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B06" w:rsidRPr="007344DC" w:rsidRDefault="00F46B06" w:rsidP="00070561">
      <w:pPr>
        <w:spacing w:after="0" w:line="360" w:lineRule="auto"/>
        <w:jc w:val="both"/>
        <w:rPr>
          <w:rFonts w:ascii="Times New Roman" w:hAnsi="Times New Roman" w:cs="Times New Roman"/>
          <w:b/>
          <w:sz w:val="24"/>
          <w:szCs w:val="24"/>
        </w:rPr>
      </w:pPr>
      <w:r w:rsidRPr="007344DC">
        <w:rPr>
          <w:rFonts w:ascii="Times New Roman" w:hAnsi="Times New Roman" w:cs="Times New Roman"/>
          <w:b/>
          <w:sz w:val="24"/>
          <w:szCs w:val="24"/>
        </w:rPr>
        <w:t>Nama</w:t>
      </w:r>
      <w:r w:rsidRPr="007344DC">
        <w:rPr>
          <w:rFonts w:ascii="Times New Roman" w:hAnsi="Times New Roman" w:cs="Times New Roman"/>
          <w:b/>
          <w:sz w:val="24"/>
          <w:szCs w:val="24"/>
        </w:rPr>
        <w:tab/>
        <w:t>: Rahmat Syaparudin</w:t>
      </w:r>
    </w:p>
    <w:p w:rsidR="00F46B06" w:rsidRPr="007344DC" w:rsidRDefault="00F46B06" w:rsidP="00070561">
      <w:pPr>
        <w:spacing w:after="0" w:line="360" w:lineRule="auto"/>
        <w:jc w:val="both"/>
        <w:rPr>
          <w:rFonts w:ascii="Times New Roman" w:hAnsi="Times New Roman" w:cs="Times New Roman"/>
          <w:b/>
          <w:sz w:val="24"/>
          <w:szCs w:val="24"/>
        </w:rPr>
      </w:pPr>
      <w:r w:rsidRPr="007344DC">
        <w:rPr>
          <w:rFonts w:ascii="Times New Roman" w:hAnsi="Times New Roman" w:cs="Times New Roman"/>
          <w:b/>
          <w:sz w:val="24"/>
          <w:szCs w:val="24"/>
        </w:rPr>
        <w:t>NIM</w:t>
      </w:r>
      <w:r w:rsidRPr="007344DC">
        <w:rPr>
          <w:rFonts w:ascii="Times New Roman" w:hAnsi="Times New Roman" w:cs="Times New Roman"/>
          <w:b/>
          <w:sz w:val="24"/>
          <w:szCs w:val="24"/>
        </w:rPr>
        <w:tab/>
        <w:t>: 10112747</w:t>
      </w:r>
    </w:p>
    <w:p w:rsidR="00F46B06" w:rsidRPr="007344DC" w:rsidRDefault="00F46B06" w:rsidP="00070561">
      <w:pPr>
        <w:spacing w:after="0" w:line="360" w:lineRule="auto"/>
        <w:jc w:val="both"/>
        <w:rPr>
          <w:rFonts w:ascii="Times New Roman" w:hAnsi="Times New Roman" w:cs="Times New Roman"/>
          <w:b/>
          <w:sz w:val="24"/>
          <w:szCs w:val="24"/>
        </w:rPr>
      </w:pPr>
      <w:r w:rsidRPr="007344DC">
        <w:rPr>
          <w:rFonts w:ascii="Times New Roman" w:hAnsi="Times New Roman" w:cs="Times New Roman"/>
          <w:b/>
          <w:sz w:val="24"/>
          <w:szCs w:val="24"/>
        </w:rPr>
        <w:t>Kelas</w:t>
      </w:r>
      <w:r w:rsidRPr="007344DC">
        <w:rPr>
          <w:rFonts w:ascii="Times New Roman" w:hAnsi="Times New Roman" w:cs="Times New Roman"/>
          <w:b/>
          <w:sz w:val="24"/>
          <w:szCs w:val="24"/>
        </w:rPr>
        <w:tab/>
        <w:t>: KWU-10</w:t>
      </w:r>
    </w:p>
    <w:p w:rsidR="00F46B06" w:rsidRPr="007344DC" w:rsidRDefault="00F46B06" w:rsidP="00070561">
      <w:pPr>
        <w:spacing w:after="0" w:line="360" w:lineRule="auto"/>
        <w:jc w:val="both"/>
        <w:rPr>
          <w:rFonts w:ascii="Times New Roman" w:hAnsi="Times New Roman" w:cs="Times New Roman"/>
          <w:b/>
          <w:sz w:val="24"/>
          <w:szCs w:val="24"/>
        </w:rPr>
      </w:pPr>
    </w:p>
    <w:p w:rsidR="002F7FD7" w:rsidRPr="007344DC" w:rsidRDefault="002F7FD7" w:rsidP="00070561">
      <w:pPr>
        <w:pStyle w:val="ListParagraph"/>
        <w:widowControl w:val="0"/>
        <w:numPr>
          <w:ilvl w:val="0"/>
          <w:numId w:val="18"/>
        </w:numPr>
        <w:adjustRightInd w:val="0"/>
        <w:spacing w:after="0" w:line="360" w:lineRule="atLeast"/>
        <w:jc w:val="both"/>
        <w:textAlignment w:val="baseline"/>
        <w:rPr>
          <w:rFonts w:ascii="Times New Roman" w:hAnsi="Times New Roman" w:cs="Times New Roman"/>
          <w:sz w:val="24"/>
          <w:szCs w:val="24"/>
        </w:rPr>
      </w:pPr>
      <w:r w:rsidRPr="007344DC">
        <w:rPr>
          <w:rFonts w:ascii="Times New Roman" w:hAnsi="Times New Roman" w:cs="Times New Roman"/>
          <w:sz w:val="24"/>
          <w:szCs w:val="24"/>
        </w:rPr>
        <w:t xml:space="preserve">Mengapa kepemimpinan ( </w:t>
      </w:r>
      <w:r w:rsidRPr="00195423">
        <w:rPr>
          <w:rFonts w:ascii="Times New Roman" w:hAnsi="Times New Roman" w:cs="Times New Roman"/>
          <w:i/>
          <w:sz w:val="24"/>
          <w:szCs w:val="24"/>
        </w:rPr>
        <w:t>leadersh</w:t>
      </w:r>
      <w:bookmarkStart w:id="0" w:name="_GoBack"/>
      <w:bookmarkEnd w:id="0"/>
      <w:r w:rsidRPr="00195423">
        <w:rPr>
          <w:rFonts w:ascii="Times New Roman" w:hAnsi="Times New Roman" w:cs="Times New Roman"/>
          <w:i/>
          <w:sz w:val="24"/>
          <w:szCs w:val="24"/>
        </w:rPr>
        <w:t>ip</w:t>
      </w:r>
      <w:r w:rsidRPr="007344DC">
        <w:rPr>
          <w:rFonts w:ascii="Times New Roman" w:hAnsi="Times New Roman" w:cs="Times New Roman"/>
          <w:sz w:val="24"/>
          <w:szCs w:val="24"/>
        </w:rPr>
        <w:t>) penting bagi sebuah bisnis?</w:t>
      </w:r>
    </w:p>
    <w:p w:rsidR="00194AF5" w:rsidRPr="007344DC" w:rsidRDefault="00194AF5" w:rsidP="00070561">
      <w:pPr>
        <w:pStyle w:val="ListParagraph"/>
        <w:widowControl w:val="0"/>
        <w:adjustRightInd w:val="0"/>
        <w:spacing w:after="0" w:line="360" w:lineRule="atLeast"/>
        <w:jc w:val="both"/>
        <w:textAlignment w:val="baseline"/>
        <w:rPr>
          <w:rFonts w:ascii="Times New Roman" w:hAnsi="Times New Roman" w:cs="Times New Roman"/>
          <w:b/>
          <w:sz w:val="24"/>
          <w:szCs w:val="24"/>
        </w:rPr>
      </w:pPr>
    </w:p>
    <w:p w:rsidR="00910CFE" w:rsidRPr="007344DC" w:rsidRDefault="009B33A6" w:rsidP="00070561">
      <w:pPr>
        <w:pStyle w:val="ListParagraph"/>
        <w:spacing w:after="0"/>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 xml:space="preserve">Kepemimpinan diperlukan dalam suatu organisasi karena kepemimpinan merupakan proses mengarahkan, menginstrusikan, atau mempengaruhi organisasi agar dapat menjalankan tugas atau tujuan dengan benar. </w:t>
      </w:r>
      <w:r w:rsidR="00493A70" w:rsidRPr="007344DC">
        <w:rPr>
          <w:rFonts w:ascii="Times New Roman" w:hAnsi="Times New Roman" w:cs="Times New Roman"/>
          <w:sz w:val="24"/>
          <w:szCs w:val="24"/>
          <w:lang w:val="en-US"/>
        </w:rPr>
        <w:t>Kepemimpinan yang baik dan benar akan menjadikan organisasi tersebut menjadi maju dan berjalan dengan baik.</w:t>
      </w:r>
    </w:p>
    <w:p w:rsidR="001E33A1" w:rsidRPr="007344DC" w:rsidRDefault="001E33A1" w:rsidP="00070561">
      <w:pPr>
        <w:pStyle w:val="ListParagraph"/>
        <w:spacing w:after="0"/>
        <w:jc w:val="both"/>
        <w:rPr>
          <w:rFonts w:ascii="Times New Roman" w:hAnsi="Times New Roman" w:cs="Times New Roman"/>
          <w:sz w:val="24"/>
          <w:szCs w:val="24"/>
          <w:lang w:val="en-US"/>
        </w:rPr>
      </w:pPr>
    </w:p>
    <w:p w:rsidR="001E33A1" w:rsidRPr="007344DC" w:rsidRDefault="008B4B74" w:rsidP="00070561">
      <w:pPr>
        <w:pStyle w:val="ListParagraph"/>
        <w:widowControl w:val="0"/>
        <w:numPr>
          <w:ilvl w:val="0"/>
          <w:numId w:val="18"/>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 xml:space="preserve">Keberhasilan seseorang pemimpin ditentukan oleh sifat-sifat , perangai atau ciri-ciri yang dimiliki </w:t>
      </w:r>
      <w:r w:rsidRPr="007344DC">
        <w:rPr>
          <w:rFonts w:ascii="Times New Roman" w:hAnsi="Times New Roman" w:cs="Times New Roman"/>
          <w:sz w:val="24"/>
          <w:szCs w:val="24"/>
        </w:rPr>
        <w:t>pemimpan</w:t>
      </w:r>
      <w:r w:rsidRPr="007344DC">
        <w:rPr>
          <w:rFonts w:ascii="Times New Roman" w:hAnsi="Times New Roman" w:cs="Times New Roman"/>
          <w:sz w:val="24"/>
          <w:szCs w:val="24"/>
          <w:lang w:val="en-US"/>
        </w:rPr>
        <w:t xml:space="preserve"> itu. Hal ini turut menetukkan keberhasilan bisnis, mengapa?</w:t>
      </w:r>
    </w:p>
    <w:p w:rsidR="002F7FD7" w:rsidRPr="007344DC" w:rsidRDefault="002F7FD7" w:rsidP="00070561">
      <w:pPr>
        <w:pStyle w:val="ListParagraph"/>
        <w:spacing w:after="0"/>
        <w:jc w:val="both"/>
        <w:rPr>
          <w:rFonts w:ascii="Times New Roman" w:hAnsi="Times New Roman" w:cs="Times New Roman"/>
          <w:sz w:val="24"/>
          <w:szCs w:val="24"/>
        </w:rPr>
      </w:pPr>
    </w:p>
    <w:p w:rsidR="008B4B74" w:rsidRPr="007344DC" w:rsidRDefault="00497DAA" w:rsidP="00070561">
      <w:pPr>
        <w:pStyle w:val="ListParagraph"/>
        <w:spacing w:after="0"/>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Karena sebagai pemimpin harus memberikan</w:t>
      </w:r>
      <w:r w:rsidR="007F4F68" w:rsidRPr="007344DC">
        <w:rPr>
          <w:rFonts w:ascii="Times New Roman" w:hAnsi="Times New Roman" w:cs="Times New Roman"/>
          <w:sz w:val="24"/>
          <w:szCs w:val="24"/>
          <w:lang w:val="en-US"/>
        </w:rPr>
        <w:t xml:space="preserve"> contoh perilaku dan tingkah laku </w:t>
      </w:r>
      <w:r w:rsidRPr="007344DC">
        <w:rPr>
          <w:rFonts w:ascii="Times New Roman" w:hAnsi="Times New Roman" w:cs="Times New Roman"/>
          <w:sz w:val="24"/>
          <w:szCs w:val="24"/>
          <w:lang w:val="en-US"/>
        </w:rPr>
        <w:t xml:space="preserve">yang baik bagi </w:t>
      </w:r>
      <w:r w:rsidR="00B0049D" w:rsidRPr="007344DC">
        <w:rPr>
          <w:rFonts w:ascii="Times New Roman" w:hAnsi="Times New Roman" w:cs="Times New Roman"/>
          <w:sz w:val="24"/>
          <w:szCs w:val="24"/>
          <w:lang w:val="en-US"/>
        </w:rPr>
        <w:t>karyawan</w:t>
      </w:r>
      <w:r w:rsidRPr="007344DC">
        <w:rPr>
          <w:rFonts w:ascii="Times New Roman" w:hAnsi="Times New Roman" w:cs="Times New Roman"/>
          <w:sz w:val="24"/>
          <w:szCs w:val="24"/>
          <w:lang w:val="en-US"/>
        </w:rPr>
        <w:t xml:space="preserve">nya, karena dengan itu akan mempengaruhi kinerja karyawannya untuk bekerja dengan sebaik mungkin. </w:t>
      </w:r>
      <w:r w:rsidR="0069648B" w:rsidRPr="007344DC">
        <w:rPr>
          <w:rFonts w:ascii="Times New Roman" w:hAnsi="Times New Roman" w:cs="Times New Roman"/>
          <w:sz w:val="24"/>
          <w:szCs w:val="24"/>
          <w:lang w:val="en-US"/>
        </w:rPr>
        <w:t xml:space="preserve">Oleh karena itu seorang pemimpin harus memiliki </w:t>
      </w:r>
      <w:r w:rsidR="00836EE0" w:rsidRPr="007344DC">
        <w:rPr>
          <w:rFonts w:ascii="Times New Roman" w:hAnsi="Times New Roman" w:cs="Times New Roman"/>
          <w:sz w:val="24"/>
          <w:szCs w:val="24"/>
          <w:lang w:val="en-US"/>
        </w:rPr>
        <w:t xml:space="preserve">jiwa yang dapat mempengaruhi karyawan atau pegawainya untuk bisa menirukan </w:t>
      </w:r>
      <w:r w:rsidR="00EC328B" w:rsidRPr="007344DC">
        <w:rPr>
          <w:rFonts w:ascii="Times New Roman" w:hAnsi="Times New Roman" w:cs="Times New Roman"/>
          <w:sz w:val="24"/>
          <w:szCs w:val="24"/>
          <w:lang w:val="en-US"/>
        </w:rPr>
        <w:t>perilaku baiknya.</w:t>
      </w:r>
    </w:p>
    <w:p w:rsidR="008B4B74" w:rsidRPr="007344DC" w:rsidRDefault="008B4B74" w:rsidP="00070561">
      <w:pPr>
        <w:pStyle w:val="ListParagraph"/>
        <w:spacing w:after="0"/>
        <w:jc w:val="both"/>
        <w:rPr>
          <w:rFonts w:ascii="Times New Roman" w:hAnsi="Times New Roman" w:cs="Times New Roman"/>
          <w:sz w:val="24"/>
          <w:szCs w:val="24"/>
        </w:rPr>
      </w:pPr>
    </w:p>
    <w:p w:rsidR="00910CFE" w:rsidRPr="007344DC" w:rsidRDefault="008A53BA" w:rsidP="00070561">
      <w:pPr>
        <w:pStyle w:val="ListParagraph"/>
        <w:widowControl w:val="0"/>
        <w:numPr>
          <w:ilvl w:val="0"/>
          <w:numId w:val="18"/>
        </w:numPr>
        <w:adjustRightInd w:val="0"/>
        <w:spacing w:after="0" w:line="360" w:lineRule="atLeast"/>
        <w:jc w:val="both"/>
        <w:textAlignment w:val="baseline"/>
        <w:rPr>
          <w:rFonts w:ascii="Times New Roman" w:hAnsi="Times New Roman" w:cs="Times New Roman"/>
          <w:sz w:val="24"/>
          <w:szCs w:val="24"/>
        </w:rPr>
      </w:pPr>
      <w:r w:rsidRPr="007344DC">
        <w:rPr>
          <w:rFonts w:ascii="Times New Roman" w:hAnsi="Times New Roman" w:cs="Times New Roman"/>
          <w:sz w:val="24"/>
          <w:szCs w:val="24"/>
        </w:rPr>
        <w:t xml:space="preserve">Apakah </w:t>
      </w:r>
      <w:r w:rsidRPr="007344DC">
        <w:rPr>
          <w:rFonts w:ascii="Times New Roman" w:hAnsi="Times New Roman" w:cs="Times New Roman"/>
          <w:sz w:val="24"/>
          <w:szCs w:val="24"/>
          <w:lang w:val="en-US"/>
        </w:rPr>
        <w:t>pemimpin</w:t>
      </w:r>
      <w:r w:rsidRPr="007344DC">
        <w:rPr>
          <w:rFonts w:ascii="Times New Roman" w:hAnsi="Times New Roman" w:cs="Times New Roman"/>
          <w:sz w:val="24"/>
          <w:szCs w:val="24"/>
        </w:rPr>
        <w:t xml:space="preserve"> yang visoner memiliki jiwa kreatif? Apa manfaat bagi perusahaan bila memiliki pemimpin yang visioner?</w:t>
      </w:r>
    </w:p>
    <w:p w:rsidR="00D00DFE" w:rsidRPr="007344DC" w:rsidRDefault="00D00DFE" w:rsidP="00070561">
      <w:pPr>
        <w:widowControl w:val="0"/>
        <w:adjustRightInd w:val="0"/>
        <w:spacing w:after="0" w:line="360" w:lineRule="atLeast"/>
        <w:jc w:val="both"/>
        <w:textAlignment w:val="baseline"/>
        <w:rPr>
          <w:rFonts w:ascii="Times New Roman" w:hAnsi="Times New Roman" w:cs="Times New Roman"/>
          <w:sz w:val="24"/>
          <w:szCs w:val="24"/>
        </w:rPr>
      </w:pPr>
    </w:p>
    <w:p w:rsidR="00873773" w:rsidRPr="007344DC" w:rsidRDefault="009F6500" w:rsidP="00070561">
      <w:pPr>
        <w:widowControl w:val="0"/>
        <w:adjustRightInd w:val="0"/>
        <w:spacing w:after="0" w:line="360" w:lineRule="atLeast"/>
        <w:ind w:left="720"/>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Sudah pasti tentu, karena seorang pemimpin yang visioner mempunyai pemikiran yang matang untuk kemaju</w:t>
      </w:r>
      <w:r w:rsidR="00532950" w:rsidRPr="007344DC">
        <w:rPr>
          <w:rFonts w:ascii="Times New Roman" w:hAnsi="Times New Roman" w:cs="Times New Roman"/>
          <w:sz w:val="24"/>
          <w:szCs w:val="24"/>
          <w:lang w:val="en-US"/>
        </w:rPr>
        <w:t xml:space="preserve">an perusahaan yang dipimpinnya. Dan pemimpin yang visioner tau bagaimana membuat karyawannya terdorong untuk termotivasi dalam bekerja. Pemimpin yang visioner akan melakukan pekerjaan </w:t>
      </w:r>
      <w:r w:rsidR="00E84BFB" w:rsidRPr="007344DC">
        <w:rPr>
          <w:rFonts w:ascii="Times New Roman" w:hAnsi="Times New Roman" w:cs="Times New Roman"/>
          <w:sz w:val="24"/>
          <w:szCs w:val="24"/>
          <w:lang w:val="en-US"/>
        </w:rPr>
        <w:t>atau</w:t>
      </w:r>
      <w:r w:rsidR="00532950" w:rsidRPr="007344DC">
        <w:rPr>
          <w:rFonts w:ascii="Times New Roman" w:hAnsi="Times New Roman" w:cs="Times New Roman"/>
          <w:sz w:val="24"/>
          <w:szCs w:val="24"/>
          <w:lang w:val="en-US"/>
        </w:rPr>
        <w:t xml:space="preserve"> perencanaan </w:t>
      </w:r>
      <w:r w:rsidR="00E84BFB" w:rsidRPr="007344DC">
        <w:rPr>
          <w:rFonts w:ascii="Times New Roman" w:hAnsi="Times New Roman" w:cs="Times New Roman"/>
          <w:sz w:val="24"/>
          <w:szCs w:val="24"/>
          <w:lang w:val="en-US"/>
        </w:rPr>
        <w:t>masa depan untuk perusahaannya dan dapat mendorong karyawannya untuk tumbuh dan berkembang menuju masa depan</w:t>
      </w:r>
      <w:r w:rsidR="00873773" w:rsidRPr="007344DC">
        <w:rPr>
          <w:rFonts w:ascii="Times New Roman" w:hAnsi="Times New Roman" w:cs="Times New Roman"/>
          <w:sz w:val="24"/>
          <w:szCs w:val="24"/>
          <w:lang w:val="en-US"/>
        </w:rPr>
        <w:t>.</w:t>
      </w:r>
    </w:p>
    <w:p w:rsidR="00873773" w:rsidRPr="007344DC" w:rsidRDefault="00873773" w:rsidP="00070561">
      <w:pPr>
        <w:widowControl w:val="0"/>
        <w:adjustRightInd w:val="0"/>
        <w:spacing w:after="0" w:line="360" w:lineRule="atLeast"/>
        <w:ind w:left="720"/>
        <w:jc w:val="both"/>
        <w:textAlignment w:val="baseline"/>
        <w:rPr>
          <w:rFonts w:ascii="Times New Roman" w:hAnsi="Times New Roman" w:cs="Times New Roman"/>
          <w:sz w:val="24"/>
          <w:szCs w:val="24"/>
          <w:lang w:val="en-US"/>
        </w:rPr>
      </w:pPr>
    </w:p>
    <w:p w:rsidR="00873773" w:rsidRPr="007344DC" w:rsidRDefault="00873773" w:rsidP="00070561">
      <w:pPr>
        <w:pStyle w:val="ListParagraph"/>
        <w:widowControl w:val="0"/>
        <w:numPr>
          <w:ilvl w:val="0"/>
          <w:numId w:val="18"/>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 xml:space="preserve">Motivasi karyawan dikatakan berpengaruh terhadap kemajuan perusahaan. Mengapa demikian? Hal-hal apakah yang dapat dilakukan oleh manejemn perusahaan untuk </w:t>
      </w:r>
      <w:r w:rsidRPr="007344DC">
        <w:rPr>
          <w:rFonts w:ascii="Times New Roman" w:hAnsi="Times New Roman" w:cs="Times New Roman"/>
          <w:sz w:val="24"/>
          <w:szCs w:val="24"/>
        </w:rPr>
        <w:t>meningkatkan</w:t>
      </w:r>
      <w:r w:rsidRPr="007344DC">
        <w:rPr>
          <w:rFonts w:ascii="Times New Roman" w:hAnsi="Times New Roman" w:cs="Times New Roman"/>
          <w:sz w:val="24"/>
          <w:szCs w:val="24"/>
          <w:lang w:val="en-US"/>
        </w:rPr>
        <w:t xml:space="preserve"> motivasi karyawan di saat menghadapi krisis ekonomi?</w:t>
      </w:r>
    </w:p>
    <w:p w:rsidR="00DE64EC" w:rsidRPr="007344DC" w:rsidRDefault="00DE64EC" w:rsidP="00070561">
      <w:pPr>
        <w:widowControl w:val="0"/>
        <w:adjustRightInd w:val="0"/>
        <w:spacing w:after="0" w:line="360" w:lineRule="atLeast"/>
        <w:jc w:val="both"/>
        <w:textAlignment w:val="baseline"/>
        <w:rPr>
          <w:rFonts w:ascii="Times New Roman" w:hAnsi="Times New Roman" w:cs="Times New Roman"/>
          <w:sz w:val="24"/>
          <w:szCs w:val="24"/>
          <w:lang w:val="en-US"/>
        </w:rPr>
      </w:pPr>
    </w:p>
    <w:p w:rsidR="00DE64EC" w:rsidRPr="007344DC" w:rsidRDefault="00AA6DAE" w:rsidP="00070561">
      <w:pPr>
        <w:widowControl w:val="0"/>
        <w:adjustRightInd w:val="0"/>
        <w:spacing w:after="0" w:line="360" w:lineRule="atLeast"/>
        <w:ind w:left="720"/>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 xml:space="preserve">Jika karyawan memiliki motivasi bekerja yang tinggi maka mereka akan mengerjakan pekerjaan dengan hasil yang memuaskan dan akan mempengaruhi kemajuan perusahaan tersebut. </w:t>
      </w:r>
      <w:r w:rsidR="00162F2D" w:rsidRPr="007344DC">
        <w:rPr>
          <w:rFonts w:ascii="Times New Roman" w:hAnsi="Times New Roman" w:cs="Times New Roman"/>
          <w:sz w:val="24"/>
          <w:szCs w:val="24"/>
          <w:lang w:val="en-US"/>
        </w:rPr>
        <w:t xml:space="preserve">Oleh karena itu, manajemen perusahaan harus selalu memberikan apresisasi kepada karyawan dengan kinerja yang baik dengan cara memberikan hadiah, promosi, atau penambahan gaji jam lembur. Hal-hal serupa tentu </w:t>
      </w:r>
      <w:r w:rsidR="00162F2D" w:rsidRPr="007344DC">
        <w:rPr>
          <w:rFonts w:ascii="Times New Roman" w:hAnsi="Times New Roman" w:cs="Times New Roman"/>
          <w:sz w:val="24"/>
          <w:szCs w:val="24"/>
          <w:lang w:val="en-US"/>
        </w:rPr>
        <w:lastRenderedPageBreak/>
        <w:t>akan sangat membantu kinerja karyawan meskipun sedang dilanda krisis ekonomi di perusahaan tersebut.</w:t>
      </w:r>
    </w:p>
    <w:p w:rsidR="005631A3" w:rsidRPr="007344DC" w:rsidRDefault="005631A3" w:rsidP="00070561">
      <w:pPr>
        <w:widowControl w:val="0"/>
        <w:adjustRightInd w:val="0"/>
        <w:spacing w:after="0" w:line="360" w:lineRule="atLeast"/>
        <w:ind w:left="720"/>
        <w:jc w:val="both"/>
        <w:textAlignment w:val="baseline"/>
        <w:rPr>
          <w:rFonts w:ascii="Times New Roman" w:hAnsi="Times New Roman" w:cs="Times New Roman"/>
          <w:sz w:val="24"/>
          <w:szCs w:val="24"/>
          <w:lang w:val="en-US"/>
        </w:rPr>
      </w:pPr>
    </w:p>
    <w:p w:rsidR="005631A3" w:rsidRPr="007344DC" w:rsidRDefault="005631A3" w:rsidP="00070561">
      <w:pPr>
        <w:pStyle w:val="ListParagraph"/>
        <w:widowControl w:val="0"/>
        <w:numPr>
          <w:ilvl w:val="0"/>
          <w:numId w:val="18"/>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 xml:space="preserve">Diantara </w:t>
      </w:r>
      <w:r w:rsidRPr="007344DC">
        <w:rPr>
          <w:rFonts w:ascii="Times New Roman" w:hAnsi="Times New Roman" w:cs="Times New Roman"/>
          <w:sz w:val="24"/>
          <w:szCs w:val="24"/>
        </w:rPr>
        <w:t>sekian</w:t>
      </w:r>
      <w:r w:rsidRPr="007344DC">
        <w:rPr>
          <w:rFonts w:ascii="Times New Roman" w:hAnsi="Times New Roman" w:cs="Times New Roman"/>
          <w:sz w:val="24"/>
          <w:szCs w:val="24"/>
          <w:lang w:val="en-US"/>
        </w:rPr>
        <w:t xml:space="preserve"> banyak figur pemimpin di negri ini, kepemimpinan siapa yang paling anda kagumi? Mengapa?</w:t>
      </w:r>
    </w:p>
    <w:p w:rsidR="005631A3" w:rsidRPr="007344DC" w:rsidRDefault="005631A3" w:rsidP="00070561">
      <w:pPr>
        <w:pStyle w:val="ListParagraph"/>
        <w:widowControl w:val="0"/>
        <w:adjustRightInd w:val="0"/>
        <w:spacing w:after="0" w:line="360" w:lineRule="atLeast"/>
        <w:jc w:val="both"/>
        <w:textAlignment w:val="baseline"/>
        <w:rPr>
          <w:rFonts w:ascii="Times New Roman" w:hAnsi="Times New Roman" w:cs="Times New Roman"/>
          <w:sz w:val="24"/>
          <w:szCs w:val="24"/>
          <w:lang w:val="en-US"/>
        </w:rPr>
      </w:pPr>
    </w:p>
    <w:p w:rsidR="00353BD6" w:rsidRPr="007344DC" w:rsidRDefault="00353BD6" w:rsidP="00070561">
      <w:pPr>
        <w:pStyle w:val="ListParagraph"/>
        <w:widowControl w:val="0"/>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 xml:space="preserve">Saya menggagumi kepemimpina Walikota Bandung, Ridwan Kamil, karena </w:t>
      </w:r>
      <w:r w:rsidR="00D11928" w:rsidRPr="007344DC">
        <w:rPr>
          <w:rFonts w:ascii="Times New Roman" w:hAnsi="Times New Roman" w:cs="Times New Roman"/>
          <w:sz w:val="24"/>
          <w:szCs w:val="24"/>
          <w:lang w:val="en-US"/>
        </w:rPr>
        <w:t>beliau</w:t>
      </w:r>
      <w:r w:rsidRPr="007344DC">
        <w:rPr>
          <w:rFonts w:ascii="Times New Roman" w:hAnsi="Times New Roman" w:cs="Times New Roman"/>
          <w:sz w:val="24"/>
          <w:szCs w:val="24"/>
          <w:lang w:val="en-US"/>
        </w:rPr>
        <w:t xml:space="preserve"> menggunakan pendekatan tata kota dalam menyelesaikan permasalahan kotanya karena latar belakangnya sebagai arsitek. Hasilnya, Bandung menjadi kota yang indah dan tertata. </w:t>
      </w:r>
    </w:p>
    <w:p w:rsidR="002C7E0C" w:rsidRPr="007344DC" w:rsidRDefault="002C7E0C" w:rsidP="00070561">
      <w:pPr>
        <w:pStyle w:val="ListParagraph"/>
        <w:widowControl w:val="0"/>
        <w:adjustRightInd w:val="0"/>
        <w:spacing w:after="0" w:line="360" w:lineRule="atLeast"/>
        <w:jc w:val="both"/>
        <w:textAlignment w:val="baseline"/>
        <w:rPr>
          <w:rFonts w:ascii="Times New Roman" w:hAnsi="Times New Roman" w:cs="Times New Roman"/>
          <w:sz w:val="24"/>
          <w:szCs w:val="24"/>
          <w:lang w:val="en-US"/>
        </w:rPr>
      </w:pPr>
    </w:p>
    <w:p w:rsidR="005631A3" w:rsidRPr="007344DC" w:rsidRDefault="002C7E0C" w:rsidP="00070561">
      <w:pPr>
        <w:pStyle w:val="ListParagraph"/>
        <w:widowControl w:val="0"/>
        <w:numPr>
          <w:ilvl w:val="0"/>
          <w:numId w:val="18"/>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Bagimana gaya kepemimpinan figur tersebut menurut anda?</w:t>
      </w:r>
    </w:p>
    <w:p w:rsidR="00E91C85" w:rsidRPr="007344DC" w:rsidRDefault="00E91C85" w:rsidP="00E91C85">
      <w:pPr>
        <w:pStyle w:val="ListParagraph"/>
        <w:widowControl w:val="0"/>
        <w:adjustRightInd w:val="0"/>
        <w:spacing w:after="0" w:line="360" w:lineRule="atLeast"/>
        <w:jc w:val="both"/>
        <w:textAlignment w:val="baseline"/>
        <w:rPr>
          <w:rFonts w:ascii="Times New Roman" w:hAnsi="Times New Roman" w:cs="Times New Roman"/>
          <w:sz w:val="24"/>
          <w:szCs w:val="24"/>
          <w:lang w:val="en-US"/>
        </w:rPr>
      </w:pPr>
    </w:p>
    <w:p w:rsidR="00E91C85" w:rsidRPr="007344DC" w:rsidRDefault="00E91C85" w:rsidP="00E91C85">
      <w:pPr>
        <w:pStyle w:val="ListParagraph"/>
        <w:widowControl w:val="0"/>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Gaya kepemimpinan Ridwan Kamil adalah sebagai berikut:</w:t>
      </w:r>
    </w:p>
    <w:p w:rsidR="00173D50" w:rsidRPr="007344DC" w:rsidRDefault="00E91C85" w:rsidP="00173D50">
      <w:pPr>
        <w:pStyle w:val="ListParagraph"/>
        <w:widowControl w:val="0"/>
        <w:numPr>
          <w:ilvl w:val="0"/>
          <w:numId w:val="38"/>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Konsep pertama adalah kolaborasi yang melibatkan seluruh masyarakat Kota Bandung. Masyarakat Bandung pada dasarnya memiliki sisi positif yaitu senang diajak melakukan kebaikan-kebaikan</w:t>
      </w:r>
      <w:r w:rsidR="00173D50" w:rsidRPr="007344DC">
        <w:rPr>
          <w:rFonts w:ascii="Times New Roman" w:hAnsi="Times New Roman" w:cs="Times New Roman"/>
          <w:sz w:val="24"/>
          <w:szCs w:val="24"/>
          <w:lang w:val="en-US"/>
        </w:rPr>
        <w:t>.</w:t>
      </w:r>
    </w:p>
    <w:p w:rsidR="00173D50" w:rsidRPr="007344DC" w:rsidRDefault="00173D50" w:rsidP="00173D50">
      <w:pPr>
        <w:pStyle w:val="ListParagraph"/>
        <w:widowControl w:val="0"/>
        <w:numPr>
          <w:ilvl w:val="0"/>
          <w:numId w:val="38"/>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Kedua adalah desentralisasi yang kami dorong dengan berupaya menekan camat serta lurah di Kota Bandung untuk secara gesit melakukan berbagai hal seperti cullinary night. Mereka semua harus bergerak tanpa perintah</w:t>
      </w:r>
    </w:p>
    <w:p w:rsidR="00F103B9" w:rsidRPr="007344DC" w:rsidRDefault="00F103B9" w:rsidP="00070561">
      <w:pPr>
        <w:widowControl w:val="0"/>
        <w:adjustRightInd w:val="0"/>
        <w:spacing w:after="0" w:line="360" w:lineRule="atLeast"/>
        <w:jc w:val="both"/>
        <w:textAlignment w:val="baseline"/>
        <w:rPr>
          <w:rFonts w:ascii="Times New Roman" w:hAnsi="Times New Roman" w:cs="Times New Roman"/>
          <w:sz w:val="24"/>
          <w:szCs w:val="24"/>
          <w:lang w:val="en-US"/>
        </w:rPr>
      </w:pPr>
    </w:p>
    <w:p w:rsidR="00F103B9" w:rsidRPr="007344DC" w:rsidRDefault="00F103B9" w:rsidP="00070561">
      <w:pPr>
        <w:pStyle w:val="ListParagraph"/>
        <w:widowControl w:val="0"/>
        <w:numPr>
          <w:ilvl w:val="0"/>
          <w:numId w:val="18"/>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Tipe kepemimpinan apa yang dimiliki figur tersebut ?</w:t>
      </w:r>
    </w:p>
    <w:p w:rsidR="00931D3D" w:rsidRPr="007344DC" w:rsidRDefault="00931D3D" w:rsidP="00931D3D">
      <w:pPr>
        <w:pStyle w:val="ListParagraph"/>
        <w:widowControl w:val="0"/>
        <w:adjustRightInd w:val="0"/>
        <w:spacing w:after="0" w:line="360" w:lineRule="atLeast"/>
        <w:jc w:val="both"/>
        <w:textAlignment w:val="baseline"/>
        <w:rPr>
          <w:rFonts w:ascii="Times New Roman" w:hAnsi="Times New Roman" w:cs="Times New Roman"/>
          <w:sz w:val="24"/>
          <w:szCs w:val="24"/>
          <w:lang w:val="en-US"/>
        </w:rPr>
      </w:pPr>
    </w:p>
    <w:p w:rsidR="007344DC" w:rsidRPr="007344DC" w:rsidRDefault="007344DC" w:rsidP="007344DC">
      <w:pPr>
        <w:pStyle w:val="ListParagraph"/>
        <w:widowControl w:val="0"/>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Tipe</w:t>
      </w:r>
      <w:r>
        <w:rPr>
          <w:rFonts w:ascii="Times New Roman" w:hAnsi="Times New Roman" w:cs="Times New Roman"/>
          <w:sz w:val="24"/>
          <w:szCs w:val="24"/>
          <w:lang w:val="en-US"/>
        </w:rPr>
        <w:t xml:space="preserve"> kepemimpina Ridwan Kamil adalah tipe kepemimpinan yang d</w:t>
      </w:r>
      <w:r w:rsidRPr="007344DC">
        <w:rPr>
          <w:rFonts w:ascii="Times New Roman" w:hAnsi="Times New Roman" w:cs="Times New Roman"/>
          <w:sz w:val="24"/>
          <w:szCs w:val="24"/>
          <w:lang w:val="en-US"/>
        </w:rPr>
        <w:t>emokratis</w:t>
      </w:r>
      <w:r>
        <w:rPr>
          <w:rFonts w:ascii="Times New Roman" w:hAnsi="Times New Roman" w:cs="Times New Roman"/>
          <w:sz w:val="24"/>
          <w:szCs w:val="24"/>
          <w:lang w:val="en-US"/>
        </w:rPr>
        <w:t>, y</w:t>
      </w:r>
      <w:r w:rsidRPr="007344DC">
        <w:rPr>
          <w:rFonts w:ascii="Times New Roman" w:hAnsi="Times New Roman" w:cs="Times New Roman"/>
          <w:sz w:val="24"/>
          <w:szCs w:val="24"/>
          <w:lang w:val="en-US"/>
        </w:rPr>
        <w:t>aitu tipe yang bersifat:</w:t>
      </w:r>
    </w:p>
    <w:p w:rsidR="007344DC" w:rsidRPr="007344DC" w:rsidRDefault="007344DC" w:rsidP="007344DC">
      <w:pPr>
        <w:pStyle w:val="ListParagraph"/>
        <w:widowControl w:val="0"/>
        <w:numPr>
          <w:ilvl w:val="0"/>
          <w:numId w:val="39"/>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Dalam proses penggerakkan bawahan selalu bertitik tolak dari pendapat bahwa manusia adalah makhluk termulia di dunia</w:t>
      </w:r>
    </w:p>
    <w:p w:rsidR="007344DC" w:rsidRPr="007344DC" w:rsidRDefault="007344DC" w:rsidP="007344DC">
      <w:pPr>
        <w:pStyle w:val="ListParagraph"/>
        <w:widowControl w:val="0"/>
        <w:numPr>
          <w:ilvl w:val="0"/>
          <w:numId w:val="39"/>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Selalu berusaha mensinkronisasikan kepentingan dan tujuan organisasi dengan kepentingan dan tujuan pribadi dari para bawahannya</w:t>
      </w:r>
    </w:p>
    <w:p w:rsidR="007344DC" w:rsidRPr="007344DC" w:rsidRDefault="007344DC" w:rsidP="007344DC">
      <w:pPr>
        <w:pStyle w:val="ListParagraph"/>
        <w:widowControl w:val="0"/>
        <w:numPr>
          <w:ilvl w:val="0"/>
          <w:numId w:val="39"/>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Senang menerima saran, pendapat bahkan kritik dari bawahannya</w:t>
      </w:r>
    </w:p>
    <w:p w:rsidR="007344DC" w:rsidRPr="007344DC" w:rsidRDefault="007344DC" w:rsidP="007344DC">
      <w:pPr>
        <w:pStyle w:val="ListParagraph"/>
        <w:widowControl w:val="0"/>
        <w:numPr>
          <w:ilvl w:val="0"/>
          <w:numId w:val="39"/>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Selalu berusaha untuk menjadikan bawahannya lebih sukses dari padanya.</w:t>
      </w:r>
    </w:p>
    <w:p w:rsidR="007344DC" w:rsidRPr="007344DC" w:rsidRDefault="007344DC" w:rsidP="007344DC">
      <w:pPr>
        <w:pStyle w:val="ListParagraph"/>
        <w:widowControl w:val="0"/>
        <w:numPr>
          <w:ilvl w:val="0"/>
          <w:numId w:val="39"/>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Selalu berusaha mengutamakan kerjasama dan kerja tim dalam usaha mencapai tujuan</w:t>
      </w:r>
    </w:p>
    <w:p w:rsidR="007344DC" w:rsidRPr="007344DC" w:rsidRDefault="007344DC" w:rsidP="007344DC">
      <w:pPr>
        <w:pStyle w:val="ListParagraph"/>
        <w:widowControl w:val="0"/>
        <w:numPr>
          <w:ilvl w:val="0"/>
          <w:numId w:val="39"/>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Berusaha mengembangkan kapasitas diri pribadinya sebagai pemimpin</w:t>
      </w:r>
    </w:p>
    <w:p w:rsidR="00931D3D" w:rsidRPr="007344DC" w:rsidRDefault="007344DC" w:rsidP="007344DC">
      <w:pPr>
        <w:pStyle w:val="ListParagraph"/>
        <w:widowControl w:val="0"/>
        <w:numPr>
          <w:ilvl w:val="0"/>
          <w:numId w:val="39"/>
        </w:numPr>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Para bawahannya dilibatkan secara aktif dalam menentukan nasib sendiri melalui peran sertanya dalam proses pengambilan keputusan.</w:t>
      </w:r>
    </w:p>
    <w:p w:rsidR="003D49DD" w:rsidRPr="007344DC" w:rsidRDefault="003D49DD" w:rsidP="00070561">
      <w:pPr>
        <w:pStyle w:val="ListParagraph"/>
        <w:jc w:val="both"/>
        <w:rPr>
          <w:rFonts w:ascii="Times New Roman" w:hAnsi="Times New Roman" w:cs="Times New Roman"/>
          <w:sz w:val="24"/>
          <w:szCs w:val="24"/>
          <w:lang w:val="en-US"/>
        </w:rPr>
      </w:pPr>
    </w:p>
    <w:p w:rsidR="003D49DD" w:rsidRPr="007344DC" w:rsidRDefault="003D49DD" w:rsidP="00070561">
      <w:pPr>
        <w:pStyle w:val="ListParagraph"/>
        <w:numPr>
          <w:ilvl w:val="0"/>
          <w:numId w:val="18"/>
        </w:numPr>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lastRenderedPageBreak/>
        <w:t xml:space="preserve">Seandainya anda menjadi seorang pemimpin coba analisis kelebihan dan kekurangan diri anda? </w:t>
      </w:r>
    </w:p>
    <w:p w:rsidR="003D49DD" w:rsidRPr="007344DC" w:rsidRDefault="003D49DD" w:rsidP="00070561">
      <w:pPr>
        <w:pStyle w:val="ListParagraph"/>
        <w:widowControl w:val="0"/>
        <w:adjustRightInd w:val="0"/>
        <w:spacing w:after="0" w:line="360" w:lineRule="atLeast"/>
        <w:jc w:val="both"/>
        <w:textAlignment w:val="baseline"/>
        <w:rPr>
          <w:rFonts w:ascii="Times New Roman" w:hAnsi="Times New Roman" w:cs="Times New Roman"/>
          <w:sz w:val="24"/>
          <w:szCs w:val="24"/>
          <w:lang w:val="en-US"/>
        </w:rPr>
      </w:pPr>
    </w:p>
    <w:p w:rsidR="00204220" w:rsidRPr="007344DC" w:rsidRDefault="005211D1" w:rsidP="00070561">
      <w:pPr>
        <w:pStyle w:val="ListParagraph"/>
        <w:widowControl w:val="0"/>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 xml:space="preserve">Kelebihan yang saya miliki adalah: Saya mempunyai wawasan yang luas, menerima perubahan ke arah yang lebih baik, dapat bekerja secara team, </w:t>
      </w:r>
      <w:r w:rsidR="0079769F" w:rsidRPr="007344DC">
        <w:rPr>
          <w:rFonts w:ascii="Times New Roman" w:hAnsi="Times New Roman" w:cs="Times New Roman"/>
          <w:sz w:val="24"/>
          <w:szCs w:val="24"/>
          <w:lang w:val="en-US"/>
        </w:rPr>
        <w:t>berfikir positif.</w:t>
      </w:r>
    </w:p>
    <w:p w:rsidR="0079769F" w:rsidRPr="007344DC" w:rsidRDefault="0079769F" w:rsidP="00070561">
      <w:pPr>
        <w:pStyle w:val="ListParagraph"/>
        <w:widowControl w:val="0"/>
        <w:adjustRightInd w:val="0"/>
        <w:spacing w:after="0" w:line="360" w:lineRule="atLeast"/>
        <w:jc w:val="both"/>
        <w:textAlignment w:val="baseline"/>
        <w:rPr>
          <w:rFonts w:ascii="Times New Roman" w:hAnsi="Times New Roman" w:cs="Times New Roman"/>
          <w:sz w:val="24"/>
          <w:szCs w:val="24"/>
          <w:lang w:val="en-US"/>
        </w:rPr>
      </w:pPr>
      <w:r w:rsidRPr="007344DC">
        <w:rPr>
          <w:rFonts w:ascii="Times New Roman" w:hAnsi="Times New Roman" w:cs="Times New Roman"/>
          <w:sz w:val="24"/>
          <w:szCs w:val="24"/>
          <w:lang w:val="en-US"/>
        </w:rPr>
        <w:t>Sedangkan kekurangan yang ada pada diri saya adalah: tidak mudah percaya kepada orang lain dalam beberapa urusan tertentu, mempunyai rasa curiga ke setiap orang.</w:t>
      </w:r>
    </w:p>
    <w:p w:rsidR="005F0005" w:rsidRPr="007344DC" w:rsidRDefault="005F0005" w:rsidP="00070561">
      <w:pPr>
        <w:pStyle w:val="ListParagraph"/>
        <w:widowControl w:val="0"/>
        <w:adjustRightInd w:val="0"/>
        <w:spacing w:after="0" w:line="360" w:lineRule="atLeast"/>
        <w:jc w:val="both"/>
        <w:textAlignment w:val="baseline"/>
        <w:rPr>
          <w:rFonts w:ascii="Times New Roman" w:hAnsi="Times New Roman" w:cs="Times New Roman"/>
          <w:sz w:val="24"/>
          <w:szCs w:val="24"/>
          <w:lang w:val="en-US"/>
        </w:rPr>
      </w:pPr>
    </w:p>
    <w:p w:rsidR="005F0005" w:rsidRPr="007344DC" w:rsidRDefault="005F0005" w:rsidP="00070561">
      <w:pPr>
        <w:pStyle w:val="ListParagraph"/>
        <w:numPr>
          <w:ilvl w:val="0"/>
          <w:numId w:val="18"/>
        </w:numPr>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Apakah anda termasuk pemimpinan yang memiliki visi? Bagimana anda menjaga agar visi itu tetap hidup dan tersampaikan dengan baik kepada semua orang dalam organisasi anda?</w:t>
      </w:r>
    </w:p>
    <w:p w:rsidR="0097274E" w:rsidRPr="007344DC" w:rsidRDefault="0097274E" w:rsidP="00070561">
      <w:pPr>
        <w:pStyle w:val="ListParagraph"/>
        <w:jc w:val="both"/>
        <w:rPr>
          <w:rFonts w:ascii="Times New Roman" w:hAnsi="Times New Roman" w:cs="Times New Roman"/>
          <w:sz w:val="24"/>
          <w:szCs w:val="24"/>
          <w:lang w:val="en-US"/>
        </w:rPr>
      </w:pPr>
    </w:p>
    <w:p w:rsidR="0097274E" w:rsidRPr="007344DC" w:rsidRDefault="0024412D" w:rsidP="00070561">
      <w:pPr>
        <w:pStyle w:val="ListParagraph"/>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Iya tentu, diantaranya dengan cara memberi arahan yang benar agar setiap karyawan mengerti maksud visi yang sudah saya ciptakan, kemudian memantau implementasinya dari kinerja karyawan di setiap tugas.</w:t>
      </w:r>
    </w:p>
    <w:p w:rsidR="0024412D" w:rsidRPr="007344DC" w:rsidRDefault="0024412D" w:rsidP="00070561">
      <w:pPr>
        <w:pStyle w:val="ListParagraph"/>
        <w:jc w:val="both"/>
        <w:rPr>
          <w:rFonts w:ascii="Times New Roman" w:hAnsi="Times New Roman" w:cs="Times New Roman"/>
          <w:sz w:val="24"/>
          <w:szCs w:val="24"/>
          <w:lang w:val="en-US"/>
        </w:rPr>
      </w:pPr>
    </w:p>
    <w:p w:rsidR="00290688" w:rsidRPr="007344DC" w:rsidRDefault="00214393" w:rsidP="00070561">
      <w:pPr>
        <w:pStyle w:val="ListParagraph"/>
        <w:numPr>
          <w:ilvl w:val="0"/>
          <w:numId w:val="18"/>
        </w:numPr>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Seandainnya anda memiliki perusahaan restoran yang hampir bangkrut, upaya penyelamatan apa saja yang akan anda lakukan?</w:t>
      </w:r>
    </w:p>
    <w:p w:rsidR="00290688" w:rsidRPr="007344DC" w:rsidRDefault="00290688" w:rsidP="00070561">
      <w:pPr>
        <w:pStyle w:val="ListParagraph"/>
        <w:jc w:val="both"/>
        <w:rPr>
          <w:rFonts w:ascii="Times New Roman" w:hAnsi="Times New Roman" w:cs="Times New Roman"/>
          <w:sz w:val="24"/>
          <w:szCs w:val="24"/>
          <w:lang w:val="en-US"/>
        </w:rPr>
      </w:pPr>
    </w:p>
    <w:p w:rsidR="00290688" w:rsidRPr="007344DC" w:rsidRDefault="00290688" w:rsidP="00070561">
      <w:pPr>
        <w:pStyle w:val="ListParagraph"/>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Tindakan yang saya ambil ialah menganalisis masalah, mengubah sistem kerja, promosi ulang dan memotivasi karyawan supaya bisa menaikkan kefektiftasan kerja.</w:t>
      </w:r>
      <w:r w:rsidR="00AF0975" w:rsidRPr="007344DC">
        <w:rPr>
          <w:rFonts w:ascii="Times New Roman" w:hAnsi="Times New Roman" w:cs="Times New Roman"/>
          <w:sz w:val="24"/>
          <w:szCs w:val="24"/>
          <w:lang w:val="en-US"/>
        </w:rPr>
        <w:t xml:space="preserve"> Serta melakukan tindakan darurat untuk penyelamatan perusahaan restoran saya dengan memangkas biaya yang dirasa kurang diperlukan dalam produktivitas dan mengurangi pengeluaran-pengeluaran yang besar.</w:t>
      </w:r>
    </w:p>
    <w:p w:rsidR="007B7649" w:rsidRPr="007344DC" w:rsidRDefault="007B7649" w:rsidP="00070561">
      <w:pPr>
        <w:pStyle w:val="ListParagraph"/>
        <w:jc w:val="both"/>
        <w:rPr>
          <w:rFonts w:ascii="Times New Roman" w:hAnsi="Times New Roman" w:cs="Times New Roman"/>
          <w:sz w:val="24"/>
          <w:szCs w:val="24"/>
          <w:lang w:val="en-US"/>
        </w:rPr>
      </w:pPr>
    </w:p>
    <w:p w:rsidR="002376AF" w:rsidRPr="007344DC" w:rsidRDefault="007B7649" w:rsidP="002376AF">
      <w:pPr>
        <w:pStyle w:val="ListParagraph"/>
        <w:numPr>
          <w:ilvl w:val="0"/>
          <w:numId w:val="18"/>
        </w:numPr>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Bagaimana anda membuat karyawan anda tetap termotivasi di tengah situasi ekonomi yang sulit dalam posisi anda sebagai pemimpin?</w:t>
      </w:r>
    </w:p>
    <w:p w:rsidR="002376AF" w:rsidRPr="007344DC" w:rsidRDefault="002376AF" w:rsidP="002376AF">
      <w:pPr>
        <w:pStyle w:val="ListParagraph"/>
        <w:jc w:val="both"/>
        <w:rPr>
          <w:rFonts w:ascii="Times New Roman" w:hAnsi="Times New Roman" w:cs="Times New Roman"/>
          <w:sz w:val="24"/>
          <w:szCs w:val="24"/>
          <w:lang w:val="en-US"/>
        </w:rPr>
      </w:pPr>
    </w:p>
    <w:p w:rsidR="002376AF" w:rsidRPr="007344DC" w:rsidRDefault="002376AF" w:rsidP="002376AF">
      <w:pPr>
        <w:pStyle w:val="ListParagraph"/>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Memberikan motivasi kepada setiap bagian dari organisasi hingga berusaha untuk memperbaiki segala kekuragan yang terjadi dan mampu mengembangkan perusahaan menjadi lebih baik lagi.</w:t>
      </w:r>
    </w:p>
    <w:p w:rsidR="00366E9F" w:rsidRPr="007344DC" w:rsidRDefault="00366E9F" w:rsidP="00366E9F">
      <w:pPr>
        <w:pStyle w:val="ListParagraph"/>
        <w:jc w:val="both"/>
        <w:rPr>
          <w:rFonts w:ascii="Times New Roman" w:hAnsi="Times New Roman" w:cs="Times New Roman"/>
          <w:sz w:val="24"/>
          <w:szCs w:val="24"/>
          <w:lang w:val="en-US"/>
        </w:rPr>
      </w:pPr>
    </w:p>
    <w:p w:rsidR="00AA355C" w:rsidRPr="007344DC" w:rsidRDefault="00AA355C" w:rsidP="00AA355C">
      <w:pPr>
        <w:pStyle w:val="ListParagraph"/>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Akan tetapi saat perusahaan kehilangan kemampuan untuk memberikan insentif keuangan, hal yang bisa dilakukan untuk memotivasi karyawan diantaranya :</w:t>
      </w:r>
    </w:p>
    <w:p w:rsidR="00AA355C" w:rsidRPr="007344DC" w:rsidRDefault="00AA355C" w:rsidP="00E301E8">
      <w:pPr>
        <w:pStyle w:val="ListParagraph"/>
        <w:numPr>
          <w:ilvl w:val="0"/>
          <w:numId w:val="36"/>
        </w:numPr>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Pujian atas prestasi</w:t>
      </w:r>
    </w:p>
    <w:p w:rsidR="00AA355C" w:rsidRPr="007344DC" w:rsidRDefault="00AA355C" w:rsidP="00E301E8">
      <w:pPr>
        <w:pStyle w:val="ListParagraph"/>
        <w:numPr>
          <w:ilvl w:val="0"/>
          <w:numId w:val="36"/>
        </w:numPr>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 xml:space="preserve">Pastikan </w:t>
      </w:r>
      <w:r w:rsidR="00C3573A" w:rsidRPr="007344DC">
        <w:rPr>
          <w:rFonts w:ascii="Times New Roman" w:hAnsi="Times New Roman" w:cs="Times New Roman"/>
          <w:sz w:val="24"/>
          <w:szCs w:val="24"/>
          <w:lang w:val="en-US"/>
        </w:rPr>
        <w:t xml:space="preserve">adanya </w:t>
      </w:r>
      <w:r w:rsidRPr="007344DC">
        <w:rPr>
          <w:rFonts w:ascii="Times New Roman" w:hAnsi="Times New Roman" w:cs="Times New Roman"/>
          <w:sz w:val="24"/>
          <w:szCs w:val="24"/>
          <w:lang w:val="en-US"/>
        </w:rPr>
        <w:t>interaksi secara teratur dengan karyawan.</w:t>
      </w:r>
    </w:p>
    <w:p w:rsidR="00AA355C" w:rsidRPr="007344DC" w:rsidRDefault="00AA355C" w:rsidP="00E301E8">
      <w:pPr>
        <w:pStyle w:val="ListParagraph"/>
        <w:numPr>
          <w:ilvl w:val="0"/>
          <w:numId w:val="36"/>
        </w:numPr>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Perhatian secara langsung dengan mengajak ngobrol atau sedikit bergurau</w:t>
      </w:r>
    </w:p>
    <w:p w:rsidR="00AA355C" w:rsidRPr="007344DC" w:rsidRDefault="00AA355C" w:rsidP="00E301E8">
      <w:pPr>
        <w:pStyle w:val="ListParagraph"/>
        <w:numPr>
          <w:ilvl w:val="0"/>
          <w:numId w:val="36"/>
        </w:numPr>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Memberikan kesempatan kepada karyawan untuk memimpin proyek dan tugas tertentu.</w:t>
      </w:r>
    </w:p>
    <w:p w:rsidR="00366E9F" w:rsidRPr="007344DC" w:rsidRDefault="00AA355C" w:rsidP="00E301E8">
      <w:pPr>
        <w:pStyle w:val="ListParagraph"/>
        <w:numPr>
          <w:ilvl w:val="0"/>
          <w:numId w:val="36"/>
        </w:numPr>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Memberikan kesempatan untuk potensi bakat yang tinggi untuk terus belajar, tumbuh, dan mengembangkan keterampilan mereka.</w:t>
      </w:r>
    </w:p>
    <w:p w:rsidR="00C506BF" w:rsidRPr="007344DC" w:rsidRDefault="00C506BF" w:rsidP="00C506BF">
      <w:pPr>
        <w:pStyle w:val="ListParagraph"/>
        <w:ind w:left="1440"/>
        <w:jc w:val="both"/>
        <w:rPr>
          <w:rFonts w:ascii="Times New Roman" w:hAnsi="Times New Roman" w:cs="Times New Roman"/>
          <w:sz w:val="24"/>
          <w:szCs w:val="24"/>
          <w:lang w:val="en-US"/>
        </w:rPr>
      </w:pPr>
    </w:p>
    <w:p w:rsidR="00C506BF" w:rsidRPr="007344DC" w:rsidRDefault="00C506BF" w:rsidP="00C506BF">
      <w:pPr>
        <w:pStyle w:val="ListParagraph"/>
        <w:numPr>
          <w:ilvl w:val="0"/>
          <w:numId w:val="18"/>
        </w:numPr>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lastRenderedPageBreak/>
        <w:t>Jika anda seorang pemimpin perusahaan, apa yang anda gunakan sebagai ukuran dari kinerja karyawan anda?</w:t>
      </w:r>
    </w:p>
    <w:p w:rsidR="00585B38" w:rsidRPr="007344DC" w:rsidRDefault="00585B38" w:rsidP="00585B38">
      <w:pPr>
        <w:pStyle w:val="ListParagraph"/>
        <w:jc w:val="both"/>
        <w:rPr>
          <w:rFonts w:ascii="Times New Roman" w:hAnsi="Times New Roman" w:cs="Times New Roman"/>
          <w:sz w:val="24"/>
          <w:szCs w:val="24"/>
          <w:lang w:val="en-US"/>
        </w:rPr>
      </w:pPr>
    </w:p>
    <w:p w:rsidR="00022815" w:rsidRPr="007344DC" w:rsidRDefault="00585B38" w:rsidP="0060006F">
      <w:pPr>
        <w:pStyle w:val="ListParagraph"/>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 xml:space="preserve">Penilaian kinerja adalah kegiatan menajer untuk mengevaluasi perilaku prestasi kerja karyawan serta menetapkan kebijakan selanjutnya. Penilaian perilaku meliputi penilaian kesetiaan, kejujuran, kepemimpinan, kerja sama, loyalitas, dedikasi, dan partisipasi karyawan. </w:t>
      </w:r>
      <w:r w:rsidR="0060006F" w:rsidRPr="007344DC">
        <w:rPr>
          <w:rFonts w:ascii="Times New Roman" w:hAnsi="Times New Roman" w:cs="Times New Roman"/>
          <w:sz w:val="24"/>
          <w:szCs w:val="24"/>
          <w:lang w:val="en-US"/>
        </w:rPr>
        <w:t>Begitu pula karyawan harus memenuhi beberapa syarat dalam bekerja seperti kualitas, kuantitas, kemandirian, efektivitas, dan teapt waktu.</w:t>
      </w:r>
    </w:p>
    <w:p w:rsidR="00AE635F" w:rsidRPr="007344DC" w:rsidRDefault="00AE635F" w:rsidP="0060006F">
      <w:pPr>
        <w:pStyle w:val="ListParagraph"/>
        <w:jc w:val="both"/>
        <w:rPr>
          <w:rFonts w:ascii="Times New Roman" w:hAnsi="Times New Roman" w:cs="Times New Roman"/>
          <w:sz w:val="24"/>
          <w:szCs w:val="24"/>
          <w:lang w:val="en-US"/>
        </w:rPr>
      </w:pPr>
    </w:p>
    <w:p w:rsidR="00AE635F" w:rsidRPr="007344DC" w:rsidRDefault="00AE635F" w:rsidP="0056231D">
      <w:pPr>
        <w:pStyle w:val="ListParagraph"/>
        <w:numPr>
          <w:ilvl w:val="0"/>
          <w:numId w:val="18"/>
        </w:numPr>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Carilah cara unik untuk menyebarkan harapan dan optimisme pada seluruh bagian organisasi anda! Jelaskan!</w:t>
      </w:r>
    </w:p>
    <w:p w:rsidR="001F2E9A" w:rsidRPr="007344DC" w:rsidRDefault="001F2E9A" w:rsidP="001F2E9A">
      <w:pPr>
        <w:pStyle w:val="ListParagraph"/>
        <w:jc w:val="both"/>
        <w:rPr>
          <w:rFonts w:ascii="Times New Roman" w:hAnsi="Times New Roman" w:cs="Times New Roman"/>
          <w:sz w:val="24"/>
          <w:szCs w:val="24"/>
          <w:lang w:val="en-US"/>
        </w:rPr>
      </w:pPr>
    </w:p>
    <w:p w:rsidR="001F2E9A" w:rsidRPr="007344DC" w:rsidRDefault="00BB447E" w:rsidP="001F2E9A">
      <w:pPr>
        <w:pStyle w:val="ListParagraph"/>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Dengan cara mengadakan sebuah acara di luar jam kantor bersama beberapa staff atau manajer dan mengobrol tanpa harus adanya perbedaan antara atasan dan bawahan. Serta dapat memainkan sebuah game yang dapat mempersatukan mereka ketika permainan. Dan yang lebih utama tidak adanya perbedaan satu sama lain dalam pekerjaan.</w:t>
      </w:r>
    </w:p>
    <w:p w:rsidR="00550014" w:rsidRPr="007344DC" w:rsidRDefault="00550014" w:rsidP="001F2E9A">
      <w:pPr>
        <w:pStyle w:val="ListParagraph"/>
        <w:jc w:val="both"/>
        <w:rPr>
          <w:rFonts w:ascii="Times New Roman" w:hAnsi="Times New Roman" w:cs="Times New Roman"/>
          <w:sz w:val="24"/>
          <w:szCs w:val="24"/>
          <w:lang w:val="en-US"/>
        </w:rPr>
      </w:pPr>
    </w:p>
    <w:p w:rsidR="003128A3" w:rsidRPr="007344DC" w:rsidRDefault="00853722" w:rsidP="00853722">
      <w:pPr>
        <w:pStyle w:val="ListParagraph"/>
        <w:numPr>
          <w:ilvl w:val="0"/>
          <w:numId w:val="18"/>
        </w:numPr>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Apabila an</w:t>
      </w:r>
      <w:r w:rsidR="007C0AF9" w:rsidRPr="007344DC">
        <w:rPr>
          <w:rFonts w:ascii="Times New Roman" w:hAnsi="Times New Roman" w:cs="Times New Roman"/>
          <w:sz w:val="24"/>
          <w:szCs w:val="24"/>
          <w:lang w:val="en-US"/>
        </w:rPr>
        <w:t xml:space="preserve">da seorang karyawan, apresiasi </w:t>
      </w:r>
      <w:r w:rsidRPr="007344DC">
        <w:rPr>
          <w:rFonts w:ascii="Times New Roman" w:hAnsi="Times New Roman" w:cs="Times New Roman"/>
          <w:sz w:val="24"/>
          <w:szCs w:val="24"/>
          <w:lang w:val="en-US"/>
        </w:rPr>
        <w:t>seperti apa yang anda harapkan dari pemimpin anda?</w:t>
      </w:r>
      <w:r w:rsidR="003128A3" w:rsidRPr="007344DC">
        <w:rPr>
          <w:rFonts w:ascii="Times New Roman" w:hAnsi="Times New Roman" w:cs="Times New Roman"/>
          <w:sz w:val="24"/>
          <w:szCs w:val="24"/>
          <w:lang w:val="en-US"/>
        </w:rPr>
        <w:t xml:space="preserve"> </w:t>
      </w:r>
    </w:p>
    <w:p w:rsidR="00FD73FB" w:rsidRPr="007344DC" w:rsidRDefault="00FD73FB" w:rsidP="00FD73FB">
      <w:pPr>
        <w:pStyle w:val="ListParagraph"/>
        <w:jc w:val="both"/>
        <w:rPr>
          <w:rFonts w:ascii="Times New Roman" w:hAnsi="Times New Roman" w:cs="Times New Roman"/>
          <w:sz w:val="24"/>
          <w:szCs w:val="24"/>
          <w:lang w:val="en-US"/>
        </w:rPr>
      </w:pPr>
    </w:p>
    <w:p w:rsidR="00097B51" w:rsidRPr="007344DC" w:rsidRDefault="007C0AF9" w:rsidP="00FD73FB">
      <w:pPr>
        <w:pStyle w:val="ListParagraph"/>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 xml:space="preserve">Jika saya seorang karyawan maka saya mengharapkan untuk mendapatkan pujian dari setiap kerja keras yang sudah saya usahakan, serta mendapatkan promosi dari atasan jika memang pekerjan saya memuaskan. </w:t>
      </w:r>
    </w:p>
    <w:p w:rsidR="00FD73FB" w:rsidRPr="007344DC" w:rsidRDefault="00FD73FB" w:rsidP="00FD73FB">
      <w:pPr>
        <w:pStyle w:val="ListParagraph"/>
        <w:jc w:val="both"/>
        <w:rPr>
          <w:rFonts w:ascii="Times New Roman" w:hAnsi="Times New Roman" w:cs="Times New Roman"/>
          <w:sz w:val="24"/>
          <w:szCs w:val="24"/>
          <w:lang w:val="en-US"/>
        </w:rPr>
      </w:pPr>
    </w:p>
    <w:p w:rsidR="00FD73FB" w:rsidRPr="007344DC" w:rsidRDefault="00FD73FB" w:rsidP="00FD73FB">
      <w:pPr>
        <w:pStyle w:val="ListParagraph"/>
        <w:numPr>
          <w:ilvl w:val="0"/>
          <w:numId w:val="18"/>
        </w:numPr>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Pemimpin sejati harus dapat melahirkan bintang-bintang baru dengan mengontribusi nilai (value) kepada karyawan dan organisasi nya. Jelaskan mengapa demikian?</w:t>
      </w:r>
    </w:p>
    <w:p w:rsidR="008D1902" w:rsidRPr="007344DC" w:rsidRDefault="008D1902" w:rsidP="008D1902">
      <w:pPr>
        <w:pStyle w:val="ListParagraph"/>
        <w:jc w:val="both"/>
        <w:rPr>
          <w:rFonts w:ascii="Times New Roman" w:hAnsi="Times New Roman" w:cs="Times New Roman"/>
          <w:sz w:val="24"/>
          <w:szCs w:val="24"/>
          <w:lang w:val="en-US"/>
        </w:rPr>
      </w:pPr>
    </w:p>
    <w:p w:rsidR="008D1902" w:rsidRPr="007344DC" w:rsidRDefault="008D1902" w:rsidP="008D1902">
      <w:pPr>
        <w:pStyle w:val="ListParagraph"/>
        <w:jc w:val="both"/>
        <w:rPr>
          <w:rFonts w:ascii="Times New Roman" w:hAnsi="Times New Roman" w:cs="Times New Roman"/>
          <w:sz w:val="24"/>
          <w:szCs w:val="24"/>
          <w:lang w:val="en-US"/>
        </w:rPr>
      </w:pPr>
      <w:r w:rsidRPr="007344DC">
        <w:rPr>
          <w:rFonts w:ascii="Times New Roman" w:hAnsi="Times New Roman" w:cs="Times New Roman"/>
          <w:sz w:val="24"/>
          <w:szCs w:val="24"/>
          <w:lang w:val="en-US"/>
        </w:rPr>
        <w:t>Karena seorang pemimpin akan keberhasilan dirasakan manfaatnya oleh orang lain bila ia manpu memberikan suatu manfaat bagi orang lain. Manfaat itu terutama memajukan orang-orang lain disekitarnya. Tujuannya memberi apresiasi terhadap hal-hal positif yang dilakukan karyawan, mempunyai harapan dan optimisme, memberikan pengetahuan dan cara-cara baru, serta adannya keteladanan dan inspirasi</w:t>
      </w:r>
    </w:p>
    <w:sectPr w:rsidR="008D1902" w:rsidRPr="007344DC" w:rsidSect="00786D59">
      <w:headerReference w:type="default" r:id="rId9"/>
      <w:pgSz w:w="11906" w:h="16838"/>
      <w:pgMar w:top="1620" w:right="147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2C4" w:rsidRDefault="00A042C4" w:rsidP="006A16E6">
      <w:pPr>
        <w:spacing w:after="0" w:line="240" w:lineRule="auto"/>
      </w:pPr>
      <w:r>
        <w:separator/>
      </w:r>
    </w:p>
  </w:endnote>
  <w:endnote w:type="continuationSeparator" w:id="0">
    <w:p w:rsidR="00A042C4" w:rsidRDefault="00A042C4" w:rsidP="006A1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2C4" w:rsidRDefault="00A042C4" w:rsidP="006A16E6">
      <w:pPr>
        <w:spacing w:after="0" w:line="240" w:lineRule="auto"/>
      </w:pPr>
      <w:r>
        <w:separator/>
      </w:r>
    </w:p>
  </w:footnote>
  <w:footnote w:type="continuationSeparator" w:id="0">
    <w:p w:rsidR="00A042C4" w:rsidRDefault="00A042C4" w:rsidP="006A1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CB6" w:rsidRDefault="00225CB6">
    <w:pPr>
      <w:pStyle w:val="Header"/>
    </w:pPr>
    <w:r>
      <w:rPr>
        <w:noProof/>
        <w:lang w:val="en-US"/>
      </w:rPr>
      <mc:AlternateContent>
        <mc:Choice Requires="wps">
          <w:drawing>
            <wp:anchor distT="0" distB="0" distL="114300" distR="114300" simplePos="0" relativeHeight="251658240"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5CB6" w:rsidRDefault="0052602B">
                          <w:pPr>
                            <w:spacing w:after="0" w:line="240" w:lineRule="auto"/>
                            <w:jc w:val="right"/>
                            <w:rPr>
                              <w:noProof/>
                            </w:rPr>
                          </w:pPr>
                          <w:r>
                            <w:rPr>
                              <w:noProof/>
                            </w:rPr>
                            <w:t xml:space="preserve">Tugas Kewirausahaan </w:t>
                          </w:r>
                          <w:r w:rsidR="00225CB6">
                            <w:rPr>
                              <w:noProof/>
                            </w:rPr>
                            <w:t xml:space="preserve">BAB </w:t>
                          </w:r>
                          <w:r w:rsidR="00786D59">
                            <w:rPr>
                              <w:noProof/>
                              <w:lang w:val="en-US"/>
                            </w:rPr>
                            <w:t>XII</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824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25CB6" w:rsidRDefault="0052602B">
                    <w:pPr>
                      <w:spacing w:after="0" w:line="240" w:lineRule="auto"/>
                      <w:jc w:val="right"/>
                      <w:rPr>
                        <w:noProof/>
                      </w:rPr>
                    </w:pPr>
                    <w:r>
                      <w:rPr>
                        <w:noProof/>
                      </w:rPr>
                      <w:t xml:space="preserve">Tugas Kewirausahaan </w:t>
                    </w:r>
                    <w:r w:rsidR="00225CB6">
                      <w:rPr>
                        <w:noProof/>
                      </w:rPr>
                      <w:t xml:space="preserve">BAB </w:t>
                    </w:r>
                    <w:r w:rsidR="00786D59">
                      <w:rPr>
                        <w:noProof/>
                        <w:lang w:val="en-US"/>
                      </w:rPr>
                      <w:t>XII</w:t>
                    </w:r>
                  </w:p>
                </w:txbxContent>
              </v:textbox>
              <w10:wrap anchorx="margin" anchory="margin"/>
            </v:shape>
          </w:pict>
        </mc:Fallback>
      </mc:AlternateContent>
    </w:r>
    <w:r>
      <w:rPr>
        <w:noProof/>
        <w:lang w:val="en-US"/>
      </w:rPr>
      <mc:AlternateContent>
        <mc:Choice Requires="wps">
          <w:drawing>
            <wp:anchor distT="0" distB="0" distL="114300" distR="114300" simplePos="0" relativeHeight="251656192"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25CB6" w:rsidRDefault="00225CB6">
                          <w:pPr>
                            <w:spacing w:after="0" w:line="240" w:lineRule="auto"/>
                            <w:rPr>
                              <w:color w:val="FFFFFF" w:themeColor="background1"/>
                            </w:rPr>
                          </w:pPr>
                          <w:r>
                            <w:fldChar w:fldCharType="begin"/>
                          </w:r>
                          <w:r>
                            <w:instrText xml:space="preserve"> PAGE   \* MERGEFORMAT </w:instrText>
                          </w:r>
                          <w:r>
                            <w:fldChar w:fldCharType="separate"/>
                          </w:r>
                          <w:r w:rsidR="00195423" w:rsidRPr="0019542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619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225CB6" w:rsidRDefault="00225CB6">
                    <w:pPr>
                      <w:spacing w:after="0" w:line="240" w:lineRule="auto"/>
                      <w:rPr>
                        <w:color w:val="FFFFFF" w:themeColor="background1"/>
                      </w:rPr>
                    </w:pPr>
                    <w:r>
                      <w:fldChar w:fldCharType="begin"/>
                    </w:r>
                    <w:r>
                      <w:instrText xml:space="preserve"> PAGE   \* MERGEFORMAT </w:instrText>
                    </w:r>
                    <w:r>
                      <w:fldChar w:fldCharType="separate"/>
                    </w:r>
                    <w:r w:rsidR="00195423" w:rsidRPr="0019542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525F"/>
    <w:multiLevelType w:val="hybridMultilevel"/>
    <w:tmpl w:val="8FAC25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EC29AE"/>
    <w:multiLevelType w:val="hybridMultilevel"/>
    <w:tmpl w:val="9F701626"/>
    <w:lvl w:ilvl="0" w:tplc="BF8E2B2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7AE4527"/>
    <w:multiLevelType w:val="hybridMultilevel"/>
    <w:tmpl w:val="D65062E8"/>
    <w:lvl w:ilvl="0" w:tplc="04210015">
      <w:start w:val="1"/>
      <w:numFmt w:val="upperLetter"/>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3" w15:restartNumberingAfterBreak="0">
    <w:nsid w:val="0D6D2F7E"/>
    <w:multiLevelType w:val="hybridMultilevel"/>
    <w:tmpl w:val="878A3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752EFF"/>
    <w:multiLevelType w:val="hybridMultilevel"/>
    <w:tmpl w:val="6DB42664"/>
    <w:lvl w:ilvl="0" w:tplc="0421000B">
      <w:start w:val="1"/>
      <w:numFmt w:val="bullet"/>
      <w:lvlText w:val=""/>
      <w:lvlJc w:val="left"/>
      <w:pPr>
        <w:ind w:left="1146" w:hanging="360"/>
      </w:pPr>
      <w:rPr>
        <w:rFonts w:ascii="Wingdings" w:hAnsi="Wingdings" w:hint="default"/>
      </w:rPr>
    </w:lvl>
    <w:lvl w:ilvl="1" w:tplc="0421000B">
      <w:start w:val="1"/>
      <w:numFmt w:val="bullet"/>
      <w:lvlText w:val=""/>
      <w:lvlJc w:val="left"/>
      <w:pPr>
        <w:ind w:left="1866" w:hanging="360"/>
      </w:pPr>
      <w:rPr>
        <w:rFonts w:ascii="Wingdings" w:hAnsi="Wingdings"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5" w15:restartNumberingAfterBreak="0">
    <w:nsid w:val="144E1DE4"/>
    <w:multiLevelType w:val="hybridMultilevel"/>
    <w:tmpl w:val="7C5695E2"/>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15:restartNumberingAfterBreak="0">
    <w:nsid w:val="151F6AFC"/>
    <w:multiLevelType w:val="hybridMultilevel"/>
    <w:tmpl w:val="9B06C780"/>
    <w:lvl w:ilvl="0" w:tplc="0421000F">
      <w:start w:val="1"/>
      <w:numFmt w:val="decimal"/>
      <w:lvlText w:val="%1."/>
      <w:lvlJc w:val="left"/>
      <w:pPr>
        <w:ind w:left="1077" w:hanging="360"/>
      </w:pPr>
      <w:rPr>
        <w:rFonts w:hint="default"/>
      </w:rPr>
    </w:lvl>
    <w:lvl w:ilvl="1" w:tplc="04210019" w:tentative="1">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7" w15:restartNumberingAfterBreak="0">
    <w:nsid w:val="17CA4484"/>
    <w:multiLevelType w:val="hybridMultilevel"/>
    <w:tmpl w:val="DF429CB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15:restartNumberingAfterBreak="0">
    <w:nsid w:val="19E108C7"/>
    <w:multiLevelType w:val="hybridMultilevel"/>
    <w:tmpl w:val="EF9A8124"/>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C2D2572"/>
    <w:multiLevelType w:val="hybridMultilevel"/>
    <w:tmpl w:val="909C37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5A69B2"/>
    <w:multiLevelType w:val="hybridMultilevel"/>
    <w:tmpl w:val="9AE25E72"/>
    <w:lvl w:ilvl="0" w:tplc="04210019">
      <w:start w:val="1"/>
      <w:numFmt w:val="lowerLetter"/>
      <w:lvlText w:val="%1."/>
      <w:lvlJc w:val="left"/>
      <w:pPr>
        <w:ind w:left="2766" w:hanging="360"/>
      </w:pPr>
    </w:lvl>
    <w:lvl w:ilvl="1" w:tplc="04210019" w:tentative="1">
      <w:start w:val="1"/>
      <w:numFmt w:val="lowerLetter"/>
      <w:lvlText w:val="%2."/>
      <w:lvlJc w:val="left"/>
      <w:pPr>
        <w:ind w:left="3486" w:hanging="360"/>
      </w:pPr>
    </w:lvl>
    <w:lvl w:ilvl="2" w:tplc="0421001B" w:tentative="1">
      <w:start w:val="1"/>
      <w:numFmt w:val="lowerRoman"/>
      <w:lvlText w:val="%3."/>
      <w:lvlJc w:val="right"/>
      <w:pPr>
        <w:ind w:left="4206" w:hanging="180"/>
      </w:pPr>
    </w:lvl>
    <w:lvl w:ilvl="3" w:tplc="0421000F" w:tentative="1">
      <w:start w:val="1"/>
      <w:numFmt w:val="decimal"/>
      <w:lvlText w:val="%4."/>
      <w:lvlJc w:val="left"/>
      <w:pPr>
        <w:ind w:left="4926" w:hanging="360"/>
      </w:pPr>
    </w:lvl>
    <w:lvl w:ilvl="4" w:tplc="04210019" w:tentative="1">
      <w:start w:val="1"/>
      <w:numFmt w:val="lowerLetter"/>
      <w:lvlText w:val="%5."/>
      <w:lvlJc w:val="left"/>
      <w:pPr>
        <w:ind w:left="5646" w:hanging="360"/>
      </w:pPr>
    </w:lvl>
    <w:lvl w:ilvl="5" w:tplc="0421001B" w:tentative="1">
      <w:start w:val="1"/>
      <w:numFmt w:val="lowerRoman"/>
      <w:lvlText w:val="%6."/>
      <w:lvlJc w:val="right"/>
      <w:pPr>
        <w:ind w:left="6366" w:hanging="180"/>
      </w:pPr>
    </w:lvl>
    <w:lvl w:ilvl="6" w:tplc="0421000F" w:tentative="1">
      <w:start w:val="1"/>
      <w:numFmt w:val="decimal"/>
      <w:lvlText w:val="%7."/>
      <w:lvlJc w:val="left"/>
      <w:pPr>
        <w:ind w:left="7086" w:hanging="360"/>
      </w:pPr>
    </w:lvl>
    <w:lvl w:ilvl="7" w:tplc="04210019" w:tentative="1">
      <w:start w:val="1"/>
      <w:numFmt w:val="lowerLetter"/>
      <w:lvlText w:val="%8."/>
      <w:lvlJc w:val="left"/>
      <w:pPr>
        <w:ind w:left="7806" w:hanging="360"/>
      </w:pPr>
    </w:lvl>
    <w:lvl w:ilvl="8" w:tplc="0421001B" w:tentative="1">
      <w:start w:val="1"/>
      <w:numFmt w:val="lowerRoman"/>
      <w:lvlText w:val="%9."/>
      <w:lvlJc w:val="right"/>
      <w:pPr>
        <w:ind w:left="8526" w:hanging="180"/>
      </w:pPr>
    </w:lvl>
  </w:abstractNum>
  <w:abstractNum w:abstractNumId="11" w15:restartNumberingAfterBreak="0">
    <w:nsid w:val="1FEB394B"/>
    <w:multiLevelType w:val="hybridMultilevel"/>
    <w:tmpl w:val="4268E0CC"/>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B">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15:restartNumberingAfterBreak="0">
    <w:nsid w:val="241622F5"/>
    <w:multiLevelType w:val="hybridMultilevel"/>
    <w:tmpl w:val="AA9EFDD6"/>
    <w:lvl w:ilvl="0" w:tplc="74241F3C">
      <w:start w:val="1"/>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26860B2A"/>
    <w:multiLevelType w:val="hybridMultilevel"/>
    <w:tmpl w:val="B302EF72"/>
    <w:lvl w:ilvl="0" w:tplc="04210015">
      <w:start w:val="1"/>
      <w:numFmt w:val="upperLetter"/>
      <w:lvlText w:val="%1."/>
      <w:lvlJc w:val="left"/>
      <w:pPr>
        <w:ind w:left="1800" w:hanging="360"/>
      </w:pPr>
      <w:rPr>
        <w:rFont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15:restartNumberingAfterBreak="0">
    <w:nsid w:val="29D752BA"/>
    <w:multiLevelType w:val="hybridMultilevel"/>
    <w:tmpl w:val="E0A2672C"/>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5" w15:restartNumberingAfterBreak="0">
    <w:nsid w:val="2C805492"/>
    <w:multiLevelType w:val="hybridMultilevel"/>
    <w:tmpl w:val="61D6C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33004F0"/>
    <w:multiLevelType w:val="hybridMultilevel"/>
    <w:tmpl w:val="9572DD9C"/>
    <w:lvl w:ilvl="0" w:tplc="04210009">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15:restartNumberingAfterBreak="0">
    <w:nsid w:val="336F5C30"/>
    <w:multiLevelType w:val="hybridMultilevel"/>
    <w:tmpl w:val="26FA88A6"/>
    <w:lvl w:ilvl="0" w:tplc="04210017">
      <w:start w:val="1"/>
      <w:numFmt w:val="lowerLetter"/>
      <w:lvlText w:val="%1)"/>
      <w:lvlJc w:val="left"/>
      <w:pPr>
        <w:ind w:left="1434" w:hanging="360"/>
      </w:pPr>
      <w:rPr>
        <w:rFonts w:hint="default"/>
      </w:rPr>
    </w:lvl>
    <w:lvl w:ilvl="1" w:tplc="3F6C8478">
      <w:numFmt w:val="bullet"/>
      <w:lvlText w:val="•"/>
      <w:lvlJc w:val="left"/>
      <w:pPr>
        <w:ind w:left="2154" w:hanging="360"/>
      </w:pPr>
      <w:rPr>
        <w:rFonts w:ascii="Times New Roman" w:eastAsia="Times New Roman" w:hAnsi="Times New Roman" w:cs="Times New Roman" w:hint="default"/>
      </w:rPr>
    </w:lvl>
    <w:lvl w:ilvl="2" w:tplc="04210005" w:tentative="1">
      <w:start w:val="1"/>
      <w:numFmt w:val="bullet"/>
      <w:lvlText w:val=""/>
      <w:lvlJc w:val="left"/>
      <w:pPr>
        <w:ind w:left="2874" w:hanging="360"/>
      </w:pPr>
      <w:rPr>
        <w:rFonts w:ascii="Wingdings" w:hAnsi="Wingdings" w:hint="default"/>
      </w:rPr>
    </w:lvl>
    <w:lvl w:ilvl="3" w:tplc="04210001" w:tentative="1">
      <w:start w:val="1"/>
      <w:numFmt w:val="bullet"/>
      <w:lvlText w:val=""/>
      <w:lvlJc w:val="left"/>
      <w:pPr>
        <w:ind w:left="3594" w:hanging="360"/>
      </w:pPr>
      <w:rPr>
        <w:rFonts w:ascii="Symbol" w:hAnsi="Symbol" w:hint="default"/>
      </w:rPr>
    </w:lvl>
    <w:lvl w:ilvl="4" w:tplc="04210003" w:tentative="1">
      <w:start w:val="1"/>
      <w:numFmt w:val="bullet"/>
      <w:lvlText w:val="o"/>
      <w:lvlJc w:val="left"/>
      <w:pPr>
        <w:ind w:left="4314" w:hanging="360"/>
      </w:pPr>
      <w:rPr>
        <w:rFonts w:ascii="Courier New" w:hAnsi="Courier New" w:cs="Courier New" w:hint="default"/>
      </w:rPr>
    </w:lvl>
    <w:lvl w:ilvl="5" w:tplc="04210005" w:tentative="1">
      <w:start w:val="1"/>
      <w:numFmt w:val="bullet"/>
      <w:lvlText w:val=""/>
      <w:lvlJc w:val="left"/>
      <w:pPr>
        <w:ind w:left="5034" w:hanging="360"/>
      </w:pPr>
      <w:rPr>
        <w:rFonts w:ascii="Wingdings" w:hAnsi="Wingdings" w:hint="default"/>
      </w:rPr>
    </w:lvl>
    <w:lvl w:ilvl="6" w:tplc="04210001" w:tentative="1">
      <w:start w:val="1"/>
      <w:numFmt w:val="bullet"/>
      <w:lvlText w:val=""/>
      <w:lvlJc w:val="left"/>
      <w:pPr>
        <w:ind w:left="5754" w:hanging="360"/>
      </w:pPr>
      <w:rPr>
        <w:rFonts w:ascii="Symbol" w:hAnsi="Symbol" w:hint="default"/>
      </w:rPr>
    </w:lvl>
    <w:lvl w:ilvl="7" w:tplc="04210003" w:tentative="1">
      <w:start w:val="1"/>
      <w:numFmt w:val="bullet"/>
      <w:lvlText w:val="o"/>
      <w:lvlJc w:val="left"/>
      <w:pPr>
        <w:ind w:left="6474" w:hanging="360"/>
      </w:pPr>
      <w:rPr>
        <w:rFonts w:ascii="Courier New" w:hAnsi="Courier New" w:cs="Courier New" w:hint="default"/>
      </w:rPr>
    </w:lvl>
    <w:lvl w:ilvl="8" w:tplc="04210005" w:tentative="1">
      <w:start w:val="1"/>
      <w:numFmt w:val="bullet"/>
      <w:lvlText w:val=""/>
      <w:lvlJc w:val="left"/>
      <w:pPr>
        <w:ind w:left="7194" w:hanging="360"/>
      </w:pPr>
      <w:rPr>
        <w:rFonts w:ascii="Wingdings" w:hAnsi="Wingdings" w:hint="default"/>
      </w:rPr>
    </w:lvl>
  </w:abstractNum>
  <w:abstractNum w:abstractNumId="18" w15:restartNumberingAfterBreak="0">
    <w:nsid w:val="35ED7DA1"/>
    <w:multiLevelType w:val="hybridMultilevel"/>
    <w:tmpl w:val="26C222E8"/>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B">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9" w15:restartNumberingAfterBreak="0">
    <w:nsid w:val="36452453"/>
    <w:multiLevelType w:val="hybridMultilevel"/>
    <w:tmpl w:val="DF429CB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15:restartNumberingAfterBreak="0">
    <w:nsid w:val="39181D15"/>
    <w:multiLevelType w:val="hybridMultilevel"/>
    <w:tmpl w:val="FA5C4ABA"/>
    <w:lvl w:ilvl="0" w:tplc="04210019">
      <w:start w:val="1"/>
      <w:numFmt w:val="lowerLetter"/>
      <w:lvlText w:val="%1."/>
      <w:lvlJc w:val="left"/>
      <w:pPr>
        <w:ind w:left="1146" w:hanging="360"/>
      </w:pPr>
    </w:lvl>
    <w:lvl w:ilvl="1" w:tplc="D6DEBF48">
      <w:numFmt w:val="bullet"/>
      <w:lvlText w:val="•"/>
      <w:lvlJc w:val="left"/>
      <w:pPr>
        <w:ind w:left="1866" w:hanging="360"/>
      </w:pPr>
      <w:rPr>
        <w:rFonts w:ascii="Times New Roman" w:eastAsia="Calibri" w:hAnsi="Times New Roman" w:cs="Times New Roman" w:hint="default"/>
      </w:rPr>
    </w:lvl>
    <w:lvl w:ilvl="2" w:tplc="04210019">
      <w:start w:val="1"/>
      <w:numFmt w:val="lowerLetter"/>
      <w:lvlText w:val="%3."/>
      <w:lvlJc w:val="left"/>
      <w:pPr>
        <w:ind w:left="2766" w:hanging="360"/>
      </w:pPr>
      <w:rPr>
        <w:rFonts w:hint="default"/>
      </w:rPr>
    </w:lvl>
    <w:lvl w:ilvl="3" w:tplc="228E1F2C">
      <w:start w:val="1"/>
      <w:numFmt w:val="decimal"/>
      <w:lvlText w:val="%4."/>
      <w:lvlJc w:val="left"/>
      <w:pPr>
        <w:ind w:left="3306" w:hanging="360"/>
      </w:pPr>
      <w:rPr>
        <w:rFonts w:hint="default"/>
      </w:r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 w15:restartNumberingAfterBreak="0">
    <w:nsid w:val="394D0089"/>
    <w:multiLevelType w:val="hybridMultilevel"/>
    <w:tmpl w:val="17600DE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395C36DD"/>
    <w:multiLevelType w:val="hybridMultilevel"/>
    <w:tmpl w:val="FF8423F4"/>
    <w:lvl w:ilvl="0" w:tplc="04210017">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44DE4DAA"/>
    <w:multiLevelType w:val="hybridMultilevel"/>
    <w:tmpl w:val="FA5C4ABA"/>
    <w:lvl w:ilvl="0" w:tplc="04210019">
      <w:start w:val="1"/>
      <w:numFmt w:val="lowerLetter"/>
      <w:lvlText w:val="%1."/>
      <w:lvlJc w:val="left"/>
      <w:pPr>
        <w:ind w:left="1146" w:hanging="360"/>
      </w:pPr>
    </w:lvl>
    <w:lvl w:ilvl="1" w:tplc="D6DEBF48">
      <w:numFmt w:val="bullet"/>
      <w:lvlText w:val="•"/>
      <w:lvlJc w:val="left"/>
      <w:pPr>
        <w:ind w:left="1866" w:hanging="360"/>
      </w:pPr>
      <w:rPr>
        <w:rFonts w:ascii="Times New Roman" w:eastAsia="Calibri" w:hAnsi="Times New Roman" w:cs="Times New Roman" w:hint="default"/>
      </w:rPr>
    </w:lvl>
    <w:lvl w:ilvl="2" w:tplc="04210019">
      <w:start w:val="1"/>
      <w:numFmt w:val="lowerLetter"/>
      <w:lvlText w:val="%3."/>
      <w:lvlJc w:val="left"/>
      <w:pPr>
        <w:ind w:left="2766" w:hanging="360"/>
      </w:pPr>
      <w:rPr>
        <w:rFonts w:hint="default"/>
      </w:rPr>
    </w:lvl>
    <w:lvl w:ilvl="3" w:tplc="228E1F2C">
      <w:start w:val="1"/>
      <w:numFmt w:val="decimal"/>
      <w:lvlText w:val="%4."/>
      <w:lvlJc w:val="left"/>
      <w:pPr>
        <w:ind w:left="3306" w:hanging="360"/>
      </w:pPr>
      <w:rPr>
        <w:rFonts w:hint="default"/>
      </w:r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15:restartNumberingAfterBreak="0">
    <w:nsid w:val="4C243639"/>
    <w:multiLevelType w:val="hybridMultilevel"/>
    <w:tmpl w:val="C15C9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4265EF1"/>
    <w:multiLevelType w:val="hybridMultilevel"/>
    <w:tmpl w:val="43B297EA"/>
    <w:lvl w:ilvl="0" w:tplc="0421000B">
      <w:start w:val="1"/>
      <w:numFmt w:val="bullet"/>
      <w:lvlText w:val=""/>
      <w:lvlJc w:val="left"/>
      <w:pPr>
        <w:ind w:left="1146" w:hanging="360"/>
      </w:pPr>
      <w:rPr>
        <w:rFonts w:ascii="Wingdings" w:hAnsi="Wingdings" w:hint="default"/>
      </w:rPr>
    </w:lvl>
    <w:lvl w:ilvl="1" w:tplc="0421000B">
      <w:start w:val="1"/>
      <w:numFmt w:val="bullet"/>
      <w:lvlText w:val=""/>
      <w:lvlJc w:val="left"/>
      <w:pPr>
        <w:ind w:left="1866" w:hanging="360"/>
      </w:pPr>
      <w:rPr>
        <w:rFonts w:ascii="Wingdings" w:hAnsi="Wingdings"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6" w15:restartNumberingAfterBreak="0">
    <w:nsid w:val="68345282"/>
    <w:multiLevelType w:val="hybridMultilevel"/>
    <w:tmpl w:val="FB405978"/>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B">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7" w15:restartNumberingAfterBreak="0">
    <w:nsid w:val="69397036"/>
    <w:multiLevelType w:val="hybridMultilevel"/>
    <w:tmpl w:val="12D260C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15:restartNumberingAfterBreak="0">
    <w:nsid w:val="69A103E7"/>
    <w:multiLevelType w:val="hybridMultilevel"/>
    <w:tmpl w:val="9AE25E72"/>
    <w:lvl w:ilvl="0" w:tplc="04210019">
      <w:start w:val="1"/>
      <w:numFmt w:val="lowerLetter"/>
      <w:lvlText w:val="%1."/>
      <w:lvlJc w:val="left"/>
      <w:pPr>
        <w:ind w:left="2766" w:hanging="360"/>
      </w:pPr>
    </w:lvl>
    <w:lvl w:ilvl="1" w:tplc="04210019" w:tentative="1">
      <w:start w:val="1"/>
      <w:numFmt w:val="lowerLetter"/>
      <w:lvlText w:val="%2."/>
      <w:lvlJc w:val="left"/>
      <w:pPr>
        <w:ind w:left="3486" w:hanging="360"/>
      </w:pPr>
    </w:lvl>
    <w:lvl w:ilvl="2" w:tplc="0421001B" w:tentative="1">
      <w:start w:val="1"/>
      <w:numFmt w:val="lowerRoman"/>
      <w:lvlText w:val="%3."/>
      <w:lvlJc w:val="right"/>
      <w:pPr>
        <w:ind w:left="4206" w:hanging="180"/>
      </w:pPr>
    </w:lvl>
    <w:lvl w:ilvl="3" w:tplc="0421000F" w:tentative="1">
      <w:start w:val="1"/>
      <w:numFmt w:val="decimal"/>
      <w:lvlText w:val="%4."/>
      <w:lvlJc w:val="left"/>
      <w:pPr>
        <w:ind w:left="4926" w:hanging="360"/>
      </w:pPr>
    </w:lvl>
    <w:lvl w:ilvl="4" w:tplc="04210019" w:tentative="1">
      <w:start w:val="1"/>
      <w:numFmt w:val="lowerLetter"/>
      <w:lvlText w:val="%5."/>
      <w:lvlJc w:val="left"/>
      <w:pPr>
        <w:ind w:left="5646" w:hanging="360"/>
      </w:pPr>
    </w:lvl>
    <w:lvl w:ilvl="5" w:tplc="0421001B" w:tentative="1">
      <w:start w:val="1"/>
      <w:numFmt w:val="lowerRoman"/>
      <w:lvlText w:val="%6."/>
      <w:lvlJc w:val="right"/>
      <w:pPr>
        <w:ind w:left="6366" w:hanging="180"/>
      </w:pPr>
    </w:lvl>
    <w:lvl w:ilvl="6" w:tplc="0421000F" w:tentative="1">
      <w:start w:val="1"/>
      <w:numFmt w:val="decimal"/>
      <w:lvlText w:val="%7."/>
      <w:lvlJc w:val="left"/>
      <w:pPr>
        <w:ind w:left="7086" w:hanging="360"/>
      </w:pPr>
    </w:lvl>
    <w:lvl w:ilvl="7" w:tplc="04210019" w:tentative="1">
      <w:start w:val="1"/>
      <w:numFmt w:val="lowerLetter"/>
      <w:lvlText w:val="%8."/>
      <w:lvlJc w:val="left"/>
      <w:pPr>
        <w:ind w:left="7806" w:hanging="360"/>
      </w:pPr>
    </w:lvl>
    <w:lvl w:ilvl="8" w:tplc="0421001B" w:tentative="1">
      <w:start w:val="1"/>
      <w:numFmt w:val="lowerRoman"/>
      <w:lvlText w:val="%9."/>
      <w:lvlJc w:val="right"/>
      <w:pPr>
        <w:ind w:left="8526" w:hanging="180"/>
      </w:pPr>
    </w:lvl>
  </w:abstractNum>
  <w:abstractNum w:abstractNumId="29" w15:restartNumberingAfterBreak="0">
    <w:nsid w:val="6E2375BB"/>
    <w:multiLevelType w:val="hybridMultilevel"/>
    <w:tmpl w:val="0F92B3A2"/>
    <w:lvl w:ilvl="0" w:tplc="04210019">
      <w:start w:val="1"/>
      <w:numFmt w:val="lowerLetter"/>
      <w:lvlText w:val="%1."/>
      <w:lvlJc w:val="left"/>
      <w:pPr>
        <w:ind w:left="1146" w:hanging="360"/>
      </w:pPr>
    </w:lvl>
    <w:lvl w:ilvl="1" w:tplc="D6DEBF48">
      <w:numFmt w:val="bullet"/>
      <w:lvlText w:val="•"/>
      <w:lvlJc w:val="left"/>
      <w:pPr>
        <w:ind w:left="1866" w:hanging="360"/>
      </w:pPr>
      <w:rPr>
        <w:rFonts w:ascii="Times New Roman" w:eastAsia="Calibri" w:hAnsi="Times New Roman" w:cs="Times New Roman" w:hint="default"/>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0" w15:restartNumberingAfterBreak="0">
    <w:nsid w:val="705B181D"/>
    <w:multiLevelType w:val="hybridMultilevel"/>
    <w:tmpl w:val="9AE25E72"/>
    <w:lvl w:ilvl="0" w:tplc="04210019">
      <w:start w:val="1"/>
      <w:numFmt w:val="lowerLetter"/>
      <w:lvlText w:val="%1."/>
      <w:lvlJc w:val="left"/>
      <w:pPr>
        <w:ind w:left="2766" w:hanging="360"/>
      </w:pPr>
    </w:lvl>
    <w:lvl w:ilvl="1" w:tplc="04210019" w:tentative="1">
      <w:start w:val="1"/>
      <w:numFmt w:val="lowerLetter"/>
      <w:lvlText w:val="%2."/>
      <w:lvlJc w:val="left"/>
      <w:pPr>
        <w:ind w:left="3486" w:hanging="360"/>
      </w:pPr>
    </w:lvl>
    <w:lvl w:ilvl="2" w:tplc="0421001B" w:tentative="1">
      <w:start w:val="1"/>
      <w:numFmt w:val="lowerRoman"/>
      <w:lvlText w:val="%3."/>
      <w:lvlJc w:val="right"/>
      <w:pPr>
        <w:ind w:left="4206" w:hanging="180"/>
      </w:pPr>
    </w:lvl>
    <w:lvl w:ilvl="3" w:tplc="0421000F" w:tentative="1">
      <w:start w:val="1"/>
      <w:numFmt w:val="decimal"/>
      <w:lvlText w:val="%4."/>
      <w:lvlJc w:val="left"/>
      <w:pPr>
        <w:ind w:left="4926" w:hanging="360"/>
      </w:pPr>
    </w:lvl>
    <w:lvl w:ilvl="4" w:tplc="04210019" w:tentative="1">
      <w:start w:val="1"/>
      <w:numFmt w:val="lowerLetter"/>
      <w:lvlText w:val="%5."/>
      <w:lvlJc w:val="left"/>
      <w:pPr>
        <w:ind w:left="5646" w:hanging="360"/>
      </w:pPr>
    </w:lvl>
    <w:lvl w:ilvl="5" w:tplc="0421001B" w:tentative="1">
      <w:start w:val="1"/>
      <w:numFmt w:val="lowerRoman"/>
      <w:lvlText w:val="%6."/>
      <w:lvlJc w:val="right"/>
      <w:pPr>
        <w:ind w:left="6366" w:hanging="180"/>
      </w:pPr>
    </w:lvl>
    <w:lvl w:ilvl="6" w:tplc="0421000F" w:tentative="1">
      <w:start w:val="1"/>
      <w:numFmt w:val="decimal"/>
      <w:lvlText w:val="%7."/>
      <w:lvlJc w:val="left"/>
      <w:pPr>
        <w:ind w:left="7086" w:hanging="360"/>
      </w:pPr>
    </w:lvl>
    <w:lvl w:ilvl="7" w:tplc="04210019" w:tentative="1">
      <w:start w:val="1"/>
      <w:numFmt w:val="lowerLetter"/>
      <w:lvlText w:val="%8."/>
      <w:lvlJc w:val="left"/>
      <w:pPr>
        <w:ind w:left="7806" w:hanging="360"/>
      </w:pPr>
    </w:lvl>
    <w:lvl w:ilvl="8" w:tplc="0421001B" w:tentative="1">
      <w:start w:val="1"/>
      <w:numFmt w:val="lowerRoman"/>
      <w:lvlText w:val="%9."/>
      <w:lvlJc w:val="right"/>
      <w:pPr>
        <w:ind w:left="8526" w:hanging="180"/>
      </w:pPr>
    </w:lvl>
  </w:abstractNum>
  <w:abstractNum w:abstractNumId="31" w15:restartNumberingAfterBreak="0">
    <w:nsid w:val="710C34D2"/>
    <w:multiLevelType w:val="hybridMultilevel"/>
    <w:tmpl w:val="DE2A6D7A"/>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72841032"/>
    <w:multiLevelType w:val="hybridMultilevel"/>
    <w:tmpl w:val="E7CAE03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3" w15:restartNumberingAfterBreak="0">
    <w:nsid w:val="760747A6"/>
    <w:multiLevelType w:val="hybridMultilevel"/>
    <w:tmpl w:val="3574ED7C"/>
    <w:lvl w:ilvl="0" w:tplc="04210017">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7743111A"/>
    <w:multiLevelType w:val="hybridMultilevel"/>
    <w:tmpl w:val="2028E12A"/>
    <w:lvl w:ilvl="0" w:tplc="04210001">
      <w:start w:val="1"/>
      <w:numFmt w:val="bullet"/>
      <w:lvlText w:val=""/>
      <w:lvlJc w:val="left"/>
      <w:pPr>
        <w:ind w:left="1434" w:hanging="360"/>
      </w:pPr>
      <w:rPr>
        <w:rFonts w:ascii="Symbol" w:hAnsi="Symbol" w:hint="default"/>
      </w:rPr>
    </w:lvl>
    <w:lvl w:ilvl="1" w:tplc="04210003" w:tentative="1">
      <w:start w:val="1"/>
      <w:numFmt w:val="bullet"/>
      <w:lvlText w:val="o"/>
      <w:lvlJc w:val="left"/>
      <w:pPr>
        <w:ind w:left="2154" w:hanging="360"/>
      </w:pPr>
      <w:rPr>
        <w:rFonts w:ascii="Courier New" w:hAnsi="Courier New" w:cs="Courier New" w:hint="default"/>
      </w:rPr>
    </w:lvl>
    <w:lvl w:ilvl="2" w:tplc="04210005" w:tentative="1">
      <w:start w:val="1"/>
      <w:numFmt w:val="bullet"/>
      <w:lvlText w:val=""/>
      <w:lvlJc w:val="left"/>
      <w:pPr>
        <w:ind w:left="2874" w:hanging="360"/>
      </w:pPr>
      <w:rPr>
        <w:rFonts w:ascii="Wingdings" w:hAnsi="Wingdings" w:hint="default"/>
      </w:rPr>
    </w:lvl>
    <w:lvl w:ilvl="3" w:tplc="04210001" w:tentative="1">
      <w:start w:val="1"/>
      <w:numFmt w:val="bullet"/>
      <w:lvlText w:val=""/>
      <w:lvlJc w:val="left"/>
      <w:pPr>
        <w:ind w:left="3594" w:hanging="360"/>
      </w:pPr>
      <w:rPr>
        <w:rFonts w:ascii="Symbol" w:hAnsi="Symbol" w:hint="default"/>
      </w:rPr>
    </w:lvl>
    <w:lvl w:ilvl="4" w:tplc="04210003" w:tentative="1">
      <w:start w:val="1"/>
      <w:numFmt w:val="bullet"/>
      <w:lvlText w:val="o"/>
      <w:lvlJc w:val="left"/>
      <w:pPr>
        <w:ind w:left="4314" w:hanging="360"/>
      </w:pPr>
      <w:rPr>
        <w:rFonts w:ascii="Courier New" w:hAnsi="Courier New" w:cs="Courier New" w:hint="default"/>
      </w:rPr>
    </w:lvl>
    <w:lvl w:ilvl="5" w:tplc="04210005" w:tentative="1">
      <w:start w:val="1"/>
      <w:numFmt w:val="bullet"/>
      <w:lvlText w:val=""/>
      <w:lvlJc w:val="left"/>
      <w:pPr>
        <w:ind w:left="5034" w:hanging="360"/>
      </w:pPr>
      <w:rPr>
        <w:rFonts w:ascii="Wingdings" w:hAnsi="Wingdings" w:hint="default"/>
      </w:rPr>
    </w:lvl>
    <w:lvl w:ilvl="6" w:tplc="04210001" w:tentative="1">
      <w:start w:val="1"/>
      <w:numFmt w:val="bullet"/>
      <w:lvlText w:val=""/>
      <w:lvlJc w:val="left"/>
      <w:pPr>
        <w:ind w:left="5754" w:hanging="360"/>
      </w:pPr>
      <w:rPr>
        <w:rFonts w:ascii="Symbol" w:hAnsi="Symbol" w:hint="default"/>
      </w:rPr>
    </w:lvl>
    <w:lvl w:ilvl="7" w:tplc="04210003" w:tentative="1">
      <w:start w:val="1"/>
      <w:numFmt w:val="bullet"/>
      <w:lvlText w:val="o"/>
      <w:lvlJc w:val="left"/>
      <w:pPr>
        <w:ind w:left="6474" w:hanging="360"/>
      </w:pPr>
      <w:rPr>
        <w:rFonts w:ascii="Courier New" w:hAnsi="Courier New" w:cs="Courier New" w:hint="default"/>
      </w:rPr>
    </w:lvl>
    <w:lvl w:ilvl="8" w:tplc="04210005" w:tentative="1">
      <w:start w:val="1"/>
      <w:numFmt w:val="bullet"/>
      <w:lvlText w:val=""/>
      <w:lvlJc w:val="left"/>
      <w:pPr>
        <w:ind w:left="7194" w:hanging="360"/>
      </w:pPr>
      <w:rPr>
        <w:rFonts w:ascii="Wingdings" w:hAnsi="Wingdings" w:hint="default"/>
      </w:rPr>
    </w:lvl>
  </w:abstractNum>
  <w:abstractNum w:abstractNumId="35" w15:restartNumberingAfterBreak="0">
    <w:nsid w:val="788D7AFB"/>
    <w:multiLevelType w:val="hybridMultilevel"/>
    <w:tmpl w:val="0FC0BC52"/>
    <w:lvl w:ilvl="0" w:tplc="0421000F">
      <w:start w:val="1"/>
      <w:numFmt w:val="decimal"/>
      <w:lvlText w:val="%1."/>
      <w:lvlJc w:val="left"/>
      <w:pPr>
        <w:ind w:left="7023" w:hanging="360"/>
      </w:pPr>
    </w:lvl>
    <w:lvl w:ilvl="1" w:tplc="0421000B">
      <w:start w:val="1"/>
      <w:numFmt w:val="bullet"/>
      <w:lvlText w:val=""/>
      <w:lvlJc w:val="left"/>
      <w:pPr>
        <w:ind w:left="1440" w:hanging="360"/>
      </w:pPr>
      <w:rPr>
        <w:rFonts w:ascii="Wingdings" w:hAnsi="Wingdings" w:hint="default"/>
      </w:rPr>
    </w:lvl>
    <w:lvl w:ilvl="2" w:tplc="CBB44F8E">
      <w:numFmt w:val="bullet"/>
      <w:lvlText w:val="-"/>
      <w:lvlJc w:val="left"/>
      <w:pPr>
        <w:ind w:left="2340" w:hanging="360"/>
      </w:pPr>
      <w:rPr>
        <w:rFonts w:ascii="Times New Roman" w:eastAsia="Calibr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A513A42"/>
    <w:multiLevelType w:val="hybridMultilevel"/>
    <w:tmpl w:val="C4B838C2"/>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7AC51A27"/>
    <w:multiLevelType w:val="hybridMultilevel"/>
    <w:tmpl w:val="649AE41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19"/>
  </w:num>
  <w:num w:numId="4">
    <w:abstractNumId w:val="4"/>
  </w:num>
  <w:num w:numId="5">
    <w:abstractNumId w:val="1"/>
  </w:num>
  <w:num w:numId="6">
    <w:abstractNumId w:val="7"/>
  </w:num>
  <w:num w:numId="7">
    <w:abstractNumId w:val="23"/>
  </w:num>
  <w:num w:numId="8">
    <w:abstractNumId w:val="25"/>
  </w:num>
  <w:num w:numId="9">
    <w:abstractNumId w:val="11"/>
  </w:num>
  <w:num w:numId="10">
    <w:abstractNumId w:val="29"/>
  </w:num>
  <w:num w:numId="11">
    <w:abstractNumId w:val="18"/>
  </w:num>
  <w:num w:numId="12">
    <w:abstractNumId w:val="10"/>
  </w:num>
  <w:num w:numId="13">
    <w:abstractNumId w:val="28"/>
  </w:num>
  <w:num w:numId="14">
    <w:abstractNumId w:val="30"/>
  </w:num>
  <w:num w:numId="15">
    <w:abstractNumId w:val="26"/>
  </w:num>
  <w:num w:numId="16">
    <w:abstractNumId w:val="20"/>
  </w:num>
  <w:num w:numId="17">
    <w:abstractNumId w:val="14"/>
  </w:num>
  <w:num w:numId="18">
    <w:abstractNumId w:val="15"/>
  </w:num>
  <w:num w:numId="19">
    <w:abstractNumId w:val="17"/>
  </w:num>
  <w:num w:numId="20">
    <w:abstractNumId w:val="36"/>
  </w:num>
  <w:num w:numId="21">
    <w:abstractNumId w:val="6"/>
  </w:num>
  <w:num w:numId="22">
    <w:abstractNumId w:val="31"/>
  </w:num>
  <w:num w:numId="23">
    <w:abstractNumId w:val="12"/>
  </w:num>
  <w:num w:numId="24">
    <w:abstractNumId w:val="34"/>
  </w:num>
  <w:num w:numId="25">
    <w:abstractNumId w:val="5"/>
  </w:num>
  <w:num w:numId="26">
    <w:abstractNumId w:val="37"/>
  </w:num>
  <w:num w:numId="27">
    <w:abstractNumId w:val="22"/>
  </w:num>
  <w:num w:numId="28">
    <w:abstractNumId w:val="33"/>
  </w:num>
  <w:num w:numId="29">
    <w:abstractNumId w:val="8"/>
  </w:num>
  <w:num w:numId="30">
    <w:abstractNumId w:val="21"/>
  </w:num>
  <w:num w:numId="31">
    <w:abstractNumId w:val="2"/>
  </w:num>
  <w:num w:numId="32">
    <w:abstractNumId w:val="32"/>
  </w:num>
  <w:num w:numId="33">
    <w:abstractNumId w:val="13"/>
  </w:num>
  <w:num w:numId="34">
    <w:abstractNumId w:val="16"/>
  </w:num>
  <w:num w:numId="35">
    <w:abstractNumId w:val="27"/>
  </w:num>
  <w:num w:numId="36">
    <w:abstractNumId w:val="9"/>
  </w:num>
  <w:num w:numId="37">
    <w:abstractNumId w:val="3"/>
  </w:num>
  <w:num w:numId="38">
    <w:abstractNumId w:val="0"/>
  </w:num>
  <w:num w:numId="39">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682"/>
    <w:rsid w:val="00000012"/>
    <w:rsid w:val="00000510"/>
    <w:rsid w:val="00011EAB"/>
    <w:rsid w:val="00022815"/>
    <w:rsid w:val="00033D3E"/>
    <w:rsid w:val="00033E2E"/>
    <w:rsid w:val="00042169"/>
    <w:rsid w:val="00045BCB"/>
    <w:rsid w:val="0005061D"/>
    <w:rsid w:val="0005331C"/>
    <w:rsid w:val="00060DC6"/>
    <w:rsid w:val="000674B8"/>
    <w:rsid w:val="00070561"/>
    <w:rsid w:val="000716A5"/>
    <w:rsid w:val="000729E4"/>
    <w:rsid w:val="0007497D"/>
    <w:rsid w:val="00084BB5"/>
    <w:rsid w:val="0009017B"/>
    <w:rsid w:val="00095325"/>
    <w:rsid w:val="00097B51"/>
    <w:rsid w:val="000A416E"/>
    <w:rsid w:val="000A7598"/>
    <w:rsid w:val="000C486B"/>
    <w:rsid w:val="000F7CA1"/>
    <w:rsid w:val="001029CA"/>
    <w:rsid w:val="00111CCD"/>
    <w:rsid w:val="0012514E"/>
    <w:rsid w:val="00132E9D"/>
    <w:rsid w:val="00133F66"/>
    <w:rsid w:val="001370C2"/>
    <w:rsid w:val="0016126F"/>
    <w:rsid w:val="00161CED"/>
    <w:rsid w:val="00162B52"/>
    <w:rsid w:val="00162F2D"/>
    <w:rsid w:val="00163C58"/>
    <w:rsid w:val="00164582"/>
    <w:rsid w:val="00173D50"/>
    <w:rsid w:val="00175421"/>
    <w:rsid w:val="00176366"/>
    <w:rsid w:val="00194AF5"/>
    <w:rsid w:val="00195423"/>
    <w:rsid w:val="001B019D"/>
    <w:rsid w:val="001B1841"/>
    <w:rsid w:val="001B3913"/>
    <w:rsid w:val="001B3D3A"/>
    <w:rsid w:val="001B73DE"/>
    <w:rsid w:val="001C4203"/>
    <w:rsid w:val="001D00A7"/>
    <w:rsid w:val="001D2B07"/>
    <w:rsid w:val="001E33A1"/>
    <w:rsid w:val="001E5046"/>
    <w:rsid w:val="001F2E9A"/>
    <w:rsid w:val="001F3146"/>
    <w:rsid w:val="001F6903"/>
    <w:rsid w:val="0020162D"/>
    <w:rsid w:val="00204220"/>
    <w:rsid w:val="002079AC"/>
    <w:rsid w:val="00207DD8"/>
    <w:rsid w:val="002105B4"/>
    <w:rsid w:val="00210894"/>
    <w:rsid w:val="00214393"/>
    <w:rsid w:val="00221CE1"/>
    <w:rsid w:val="00225CB6"/>
    <w:rsid w:val="0022670F"/>
    <w:rsid w:val="00231CBF"/>
    <w:rsid w:val="0023506C"/>
    <w:rsid w:val="002376AF"/>
    <w:rsid w:val="00241804"/>
    <w:rsid w:val="00242913"/>
    <w:rsid w:val="002440A1"/>
    <w:rsid w:val="0024412D"/>
    <w:rsid w:val="0024773B"/>
    <w:rsid w:val="00250834"/>
    <w:rsid w:val="00250CB4"/>
    <w:rsid w:val="002527B1"/>
    <w:rsid w:val="0026451B"/>
    <w:rsid w:val="0027510B"/>
    <w:rsid w:val="00283D14"/>
    <w:rsid w:val="00285F29"/>
    <w:rsid w:val="00290688"/>
    <w:rsid w:val="002924AC"/>
    <w:rsid w:val="00292D08"/>
    <w:rsid w:val="00296D20"/>
    <w:rsid w:val="002A5068"/>
    <w:rsid w:val="002A6B10"/>
    <w:rsid w:val="002B0705"/>
    <w:rsid w:val="002C1886"/>
    <w:rsid w:val="002C2345"/>
    <w:rsid w:val="002C341B"/>
    <w:rsid w:val="002C7E0C"/>
    <w:rsid w:val="002D50A9"/>
    <w:rsid w:val="002D63EA"/>
    <w:rsid w:val="002E2FC1"/>
    <w:rsid w:val="002F6618"/>
    <w:rsid w:val="002F7FD7"/>
    <w:rsid w:val="00303682"/>
    <w:rsid w:val="00303D73"/>
    <w:rsid w:val="003074C7"/>
    <w:rsid w:val="003128A3"/>
    <w:rsid w:val="00317CF7"/>
    <w:rsid w:val="0034516B"/>
    <w:rsid w:val="00353BD6"/>
    <w:rsid w:val="00366E9F"/>
    <w:rsid w:val="003734BB"/>
    <w:rsid w:val="00396587"/>
    <w:rsid w:val="003A4E91"/>
    <w:rsid w:val="003B1164"/>
    <w:rsid w:val="003B44FB"/>
    <w:rsid w:val="003B6620"/>
    <w:rsid w:val="003B7193"/>
    <w:rsid w:val="003C0469"/>
    <w:rsid w:val="003C0676"/>
    <w:rsid w:val="003C2ADB"/>
    <w:rsid w:val="003C6AF8"/>
    <w:rsid w:val="003D49DD"/>
    <w:rsid w:val="003F23D1"/>
    <w:rsid w:val="003F3F8F"/>
    <w:rsid w:val="004013E9"/>
    <w:rsid w:val="004045E3"/>
    <w:rsid w:val="004047F2"/>
    <w:rsid w:val="004144E3"/>
    <w:rsid w:val="00417CB7"/>
    <w:rsid w:val="004238EB"/>
    <w:rsid w:val="004246AD"/>
    <w:rsid w:val="00426586"/>
    <w:rsid w:val="00433FAC"/>
    <w:rsid w:val="00434F48"/>
    <w:rsid w:val="00451A0F"/>
    <w:rsid w:val="00451A63"/>
    <w:rsid w:val="00457504"/>
    <w:rsid w:val="004603C6"/>
    <w:rsid w:val="00462046"/>
    <w:rsid w:val="004639BD"/>
    <w:rsid w:val="00466803"/>
    <w:rsid w:val="00470723"/>
    <w:rsid w:val="004715FA"/>
    <w:rsid w:val="00472D33"/>
    <w:rsid w:val="00473BA0"/>
    <w:rsid w:val="00486A7E"/>
    <w:rsid w:val="00487F8E"/>
    <w:rsid w:val="00490264"/>
    <w:rsid w:val="00493394"/>
    <w:rsid w:val="00493A70"/>
    <w:rsid w:val="0049523E"/>
    <w:rsid w:val="0049652A"/>
    <w:rsid w:val="004967C3"/>
    <w:rsid w:val="00497DAA"/>
    <w:rsid w:val="004A152D"/>
    <w:rsid w:val="004A1845"/>
    <w:rsid w:val="004A4608"/>
    <w:rsid w:val="004A577A"/>
    <w:rsid w:val="004A6791"/>
    <w:rsid w:val="004B779A"/>
    <w:rsid w:val="004C40DF"/>
    <w:rsid w:val="004C4F8C"/>
    <w:rsid w:val="004D4BE0"/>
    <w:rsid w:val="004E6950"/>
    <w:rsid w:val="004E7C8A"/>
    <w:rsid w:val="004F0C9E"/>
    <w:rsid w:val="00507AFB"/>
    <w:rsid w:val="005114A5"/>
    <w:rsid w:val="005151FE"/>
    <w:rsid w:val="005211D1"/>
    <w:rsid w:val="00521D1C"/>
    <w:rsid w:val="0052349D"/>
    <w:rsid w:val="0052602B"/>
    <w:rsid w:val="0053126A"/>
    <w:rsid w:val="00532950"/>
    <w:rsid w:val="00533F32"/>
    <w:rsid w:val="00543B09"/>
    <w:rsid w:val="005446AD"/>
    <w:rsid w:val="0054493B"/>
    <w:rsid w:val="00550014"/>
    <w:rsid w:val="005503B0"/>
    <w:rsid w:val="00550589"/>
    <w:rsid w:val="00555B10"/>
    <w:rsid w:val="00556686"/>
    <w:rsid w:val="005620C4"/>
    <w:rsid w:val="0056231D"/>
    <w:rsid w:val="0056258C"/>
    <w:rsid w:val="005631A3"/>
    <w:rsid w:val="0056615A"/>
    <w:rsid w:val="00566BB8"/>
    <w:rsid w:val="0057782C"/>
    <w:rsid w:val="00580B31"/>
    <w:rsid w:val="005812BB"/>
    <w:rsid w:val="00582F78"/>
    <w:rsid w:val="00583CCC"/>
    <w:rsid w:val="00584E5B"/>
    <w:rsid w:val="00585B38"/>
    <w:rsid w:val="00596CAB"/>
    <w:rsid w:val="005A5681"/>
    <w:rsid w:val="005D12DD"/>
    <w:rsid w:val="005D2AAE"/>
    <w:rsid w:val="005D4E53"/>
    <w:rsid w:val="005E606A"/>
    <w:rsid w:val="005F0005"/>
    <w:rsid w:val="005F5846"/>
    <w:rsid w:val="0060006F"/>
    <w:rsid w:val="00601A98"/>
    <w:rsid w:val="00602D03"/>
    <w:rsid w:val="00636288"/>
    <w:rsid w:val="00641C0A"/>
    <w:rsid w:val="006436D3"/>
    <w:rsid w:val="00643BA8"/>
    <w:rsid w:val="0066522D"/>
    <w:rsid w:val="00665509"/>
    <w:rsid w:val="006705F2"/>
    <w:rsid w:val="006708CE"/>
    <w:rsid w:val="00685930"/>
    <w:rsid w:val="00687DE1"/>
    <w:rsid w:val="0069648B"/>
    <w:rsid w:val="006A051D"/>
    <w:rsid w:val="006A0DCE"/>
    <w:rsid w:val="006A16E6"/>
    <w:rsid w:val="006C033B"/>
    <w:rsid w:val="006D153C"/>
    <w:rsid w:val="006D1652"/>
    <w:rsid w:val="006D51C2"/>
    <w:rsid w:val="006D7193"/>
    <w:rsid w:val="006E41EE"/>
    <w:rsid w:val="006F361E"/>
    <w:rsid w:val="006F60CE"/>
    <w:rsid w:val="006F643F"/>
    <w:rsid w:val="00705888"/>
    <w:rsid w:val="0071378A"/>
    <w:rsid w:val="00715D60"/>
    <w:rsid w:val="00717B6E"/>
    <w:rsid w:val="00717BAE"/>
    <w:rsid w:val="00720411"/>
    <w:rsid w:val="007344DC"/>
    <w:rsid w:val="00745A2F"/>
    <w:rsid w:val="00746956"/>
    <w:rsid w:val="00751C0C"/>
    <w:rsid w:val="007539F6"/>
    <w:rsid w:val="00754579"/>
    <w:rsid w:val="00761BE5"/>
    <w:rsid w:val="00770637"/>
    <w:rsid w:val="00776DA8"/>
    <w:rsid w:val="00782846"/>
    <w:rsid w:val="00786D59"/>
    <w:rsid w:val="00791410"/>
    <w:rsid w:val="007970C1"/>
    <w:rsid w:val="0079769F"/>
    <w:rsid w:val="007B07E1"/>
    <w:rsid w:val="007B5669"/>
    <w:rsid w:val="007B7649"/>
    <w:rsid w:val="007C0AF9"/>
    <w:rsid w:val="007C34A6"/>
    <w:rsid w:val="007C4A2B"/>
    <w:rsid w:val="007C71D2"/>
    <w:rsid w:val="007E4DE3"/>
    <w:rsid w:val="007F4F68"/>
    <w:rsid w:val="007F5E0D"/>
    <w:rsid w:val="00802A94"/>
    <w:rsid w:val="0080436C"/>
    <w:rsid w:val="00816F5B"/>
    <w:rsid w:val="00822F86"/>
    <w:rsid w:val="008231ED"/>
    <w:rsid w:val="00830798"/>
    <w:rsid w:val="00834AFE"/>
    <w:rsid w:val="00836EE0"/>
    <w:rsid w:val="00837A34"/>
    <w:rsid w:val="00837C5F"/>
    <w:rsid w:val="008524DF"/>
    <w:rsid w:val="00853722"/>
    <w:rsid w:val="0085641A"/>
    <w:rsid w:val="00865DB2"/>
    <w:rsid w:val="0087322E"/>
    <w:rsid w:val="00873773"/>
    <w:rsid w:val="0087396E"/>
    <w:rsid w:val="008760F5"/>
    <w:rsid w:val="008803C9"/>
    <w:rsid w:val="0088049F"/>
    <w:rsid w:val="00880CE4"/>
    <w:rsid w:val="008868E4"/>
    <w:rsid w:val="00894792"/>
    <w:rsid w:val="00895442"/>
    <w:rsid w:val="008A53BA"/>
    <w:rsid w:val="008B4B74"/>
    <w:rsid w:val="008C0EB0"/>
    <w:rsid w:val="008C4B35"/>
    <w:rsid w:val="008D1902"/>
    <w:rsid w:val="008D3017"/>
    <w:rsid w:val="008D4D36"/>
    <w:rsid w:val="008D66BE"/>
    <w:rsid w:val="008E1770"/>
    <w:rsid w:val="008E5619"/>
    <w:rsid w:val="008F0FBF"/>
    <w:rsid w:val="008F3E8D"/>
    <w:rsid w:val="009023EA"/>
    <w:rsid w:val="009064A8"/>
    <w:rsid w:val="009070BB"/>
    <w:rsid w:val="00907EB2"/>
    <w:rsid w:val="00910287"/>
    <w:rsid w:val="00910CFE"/>
    <w:rsid w:val="0093146A"/>
    <w:rsid w:val="009314AB"/>
    <w:rsid w:val="00931D3D"/>
    <w:rsid w:val="00933A77"/>
    <w:rsid w:val="00956BF1"/>
    <w:rsid w:val="009663EA"/>
    <w:rsid w:val="00971BDC"/>
    <w:rsid w:val="0097274E"/>
    <w:rsid w:val="00974201"/>
    <w:rsid w:val="009755B7"/>
    <w:rsid w:val="00993826"/>
    <w:rsid w:val="009A293B"/>
    <w:rsid w:val="009A3DA9"/>
    <w:rsid w:val="009A3F1E"/>
    <w:rsid w:val="009B33A6"/>
    <w:rsid w:val="009C2582"/>
    <w:rsid w:val="009C3BCD"/>
    <w:rsid w:val="009D4682"/>
    <w:rsid w:val="009E3BA2"/>
    <w:rsid w:val="009E780F"/>
    <w:rsid w:val="009F31F8"/>
    <w:rsid w:val="009F4143"/>
    <w:rsid w:val="009F6500"/>
    <w:rsid w:val="00A005F4"/>
    <w:rsid w:val="00A01718"/>
    <w:rsid w:val="00A042C4"/>
    <w:rsid w:val="00A05E4D"/>
    <w:rsid w:val="00A170BB"/>
    <w:rsid w:val="00A201F4"/>
    <w:rsid w:val="00A25210"/>
    <w:rsid w:val="00A260C1"/>
    <w:rsid w:val="00A2766A"/>
    <w:rsid w:val="00A4004C"/>
    <w:rsid w:val="00A428B0"/>
    <w:rsid w:val="00A439BB"/>
    <w:rsid w:val="00A447FA"/>
    <w:rsid w:val="00A57A32"/>
    <w:rsid w:val="00A66035"/>
    <w:rsid w:val="00A70664"/>
    <w:rsid w:val="00A71EB8"/>
    <w:rsid w:val="00A8105E"/>
    <w:rsid w:val="00A82364"/>
    <w:rsid w:val="00A85F2E"/>
    <w:rsid w:val="00A95A50"/>
    <w:rsid w:val="00A95EE1"/>
    <w:rsid w:val="00AA093B"/>
    <w:rsid w:val="00AA355C"/>
    <w:rsid w:val="00AA6DAE"/>
    <w:rsid w:val="00AB144E"/>
    <w:rsid w:val="00AC5CBC"/>
    <w:rsid w:val="00AE635F"/>
    <w:rsid w:val="00AF0975"/>
    <w:rsid w:val="00AF4A54"/>
    <w:rsid w:val="00B0049D"/>
    <w:rsid w:val="00B03A5D"/>
    <w:rsid w:val="00B11EAE"/>
    <w:rsid w:val="00B200E6"/>
    <w:rsid w:val="00B30FE7"/>
    <w:rsid w:val="00B657E2"/>
    <w:rsid w:val="00B65E3C"/>
    <w:rsid w:val="00B70F51"/>
    <w:rsid w:val="00B72F09"/>
    <w:rsid w:val="00B85CAE"/>
    <w:rsid w:val="00B906CF"/>
    <w:rsid w:val="00B90E95"/>
    <w:rsid w:val="00B935F3"/>
    <w:rsid w:val="00BA4D7A"/>
    <w:rsid w:val="00BB3622"/>
    <w:rsid w:val="00BB447E"/>
    <w:rsid w:val="00BB61AE"/>
    <w:rsid w:val="00BB6274"/>
    <w:rsid w:val="00BC671A"/>
    <w:rsid w:val="00BC69D2"/>
    <w:rsid w:val="00BD01AF"/>
    <w:rsid w:val="00BF5957"/>
    <w:rsid w:val="00C04237"/>
    <w:rsid w:val="00C05EDD"/>
    <w:rsid w:val="00C23B29"/>
    <w:rsid w:val="00C31572"/>
    <w:rsid w:val="00C3573A"/>
    <w:rsid w:val="00C506BF"/>
    <w:rsid w:val="00C54137"/>
    <w:rsid w:val="00C6425D"/>
    <w:rsid w:val="00C6625F"/>
    <w:rsid w:val="00C6770D"/>
    <w:rsid w:val="00C75CD9"/>
    <w:rsid w:val="00C76854"/>
    <w:rsid w:val="00C80482"/>
    <w:rsid w:val="00C81308"/>
    <w:rsid w:val="00C853B9"/>
    <w:rsid w:val="00C9439C"/>
    <w:rsid w:val="00C96A8D"/>
    <w:rsid w:val="00CA2942"/>
    <w:rsid w:val="00CB23A2"/>
    <w:rsid w:val="00CB2F99"/>
    <w:rsid w:val="00CB3B1F"/>
    <w:rsid w:val="00CB4F11"/>
    <w:rsid w:val="00CB5BC2"/>
    <w:rsid w:val="00CC04F9"/>
    <w:rsid w:val="00CC492C"/>
    <w:rsid w:val="00CC563C"/>
    <w:rsid w:val="00CE4B8C"/>
    <w:rsid w:val="00CE502B"/>
    <w:rsid w:val="00CF0595"/>
    <w:rsid w:val="00CF113A"/>
    <w:rsid w:val="00CF1F36"/>
    <w:rsid w:val="00D00DFE"/>
    <w:rsid w:val="00D01E46"/>
    <w:rsid w:val="00D07815"/>
    <w:rsid w:val="00D11928"/>
    <w:rsid w:val="00D21626"/>
    <w:rsid w:val="00D22A4A"/>
    <w:rsid w:val="00D22CDF"/>
    <w:rsid w:val="00D27443"/>
    <w:rsid w:val="00D3413E"/>
    <w:rsid w:val="00D36F0F"/>
    <w:rsid w:val="00D53F1E"/>
    <w:rsid w:val="00D60C1F"/>
    <w:rsid w:val="00D668B9"/>
    <w:rsid w:val="00D72BA6"/>
    <w:rsid w:val="00D738EF"/>
    <w:rsid w:val="00D86307"/>
    <w:rsid w:val="00D868A7"/>
    <w:rsid w:val="00D927F3"/>
    <w:rsid w:val="00DD1ED8"/>
    <w:rsid w:val="00DD2B2B"/>
    <w:rsid w:val="00DD7568"/>
    <w:rsid w:val="00DD7576"/>
    <w:rsid w:val="00DE38A3"/>
    <w:rsid w:val="00DE429C"/>
    <w:rsid w:val="00DE64EC"/>
    <w:rsid w:val="00DF3484"/>
    <w:rsid w:val="00DF3FF5"/>
    <w:rsid w:val="00E05368"/>
    <w:rsid w:val="00E148C3"/>
    <w:rsid w:val="00E23807"/>
    <w:rsid w:val="00E27721"/>
    <w:rsid w:val="00E301E8"/>
    <w:rsid w:val="00E313D3"/>
    <w:rsid w:val="00E374EA"/>
    <w:rsid w:val="00E50B8D"/>
    <w:rsid w:val="00E62E3A"/>
    <w:rsid w:val="00E675FE"/>
    <w:rsid w:val="00E67ACC"/>
    <w:rsid w:val="00E7419B"/>
    <w:rsid w:val="00E805FC"/>
    <w:rsid w:val="00E80B02"/>
    <w:rsid w:val="00E81BDC"/>
    <w:rsid w:val="00E8313E"/>
    <w:rsid w:val="00E84BFB"/>
    <w:rsid w:val="00E85320"/>
    <w:rsid w:val="00E87487"/>
    <w:rsid w:val="00E91C85"/>
    <w:rsid w:val="00E94ED9"/>
    <w:rsid w:val="00E95261"/>
    <w:rsid w:val="00EA0130"/>
    <w:rsid w:val="00EA0560"/>
    <w:rsid w:val="00EA5F67"/>
    <w:rsid w:val="00EC328B"/>
    <w:rsid w:val="00ED24AC"/>
    <w:rsid w:val="00ED3052"/>
    <w:rsid w:val="00ED72D5"/>
    <w:rsid w:val="00EF147B"/>
    <w:rsid w:val="00F037A6"/>
    <w:rsid w:val="00F103B9"/>
    <w:rsid w:val="00F110B1"/>
    <w:rsid w:val="00F13B18"/>
    <w:rsid w:val="00F1555C"/>
    <w:rsid w:val="00F15726"/>
    <w:rsid w:val="00F15AFC"/>
    <w:rsid w:val="00F230E6"/>
    <w:rsid w:val="00F24013"/>
    <w:rsid w:val="00F3180B"/>
    <w:rsid w:val="00F32F62"/>
    <w:rsid w:val="00F33A9A"/>
    <w:rsid w:val="00F35215"/>
    <w:rsid w:val="00F46B06"/>
    <w:rsid w:val="00F5426C"/>
    <w:rsid w:val="00F54ADB"/>
    <w:rsid w:val="00F54FE7"/>
    <w:rsid w:val="00F63DAA"/>
    <w:rsid w:val="00F64CDF"/>
    <w:rsid w:val="00F70935"/>
    <w:rsid w:val="00F72837"/>
    <w:rsid w:val="00F7307B"/>
    <w:rsid w:val="00F77183"/>
    <w:rsid w:val="00F803DC"/>
    <w:rsid w:val="00F91D04"/>
    <w:rsid w:val="00FB476B"/>
    <w:rsid w:val="00FB7319"/>
    <w:rsid w:val="00FC1F80"/>
    <w:rsid w:val="00FC60E9"/>
    <w:rsid w:val="00FC6734"/>
    <w:rsid w:val="00FD0766"/>
    <w:rsid w:val="00FD0CDC"/>
    <w:rsid w:val="00FD3015"/>
    <w:rsid w:val="00FD73FB"/>
    <w:rsid w:val="00FF70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311DF3-15B6-49C0-B16A-769254AB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5FA"/>
    <w:pPr>
      <w:ind w:left="720"/>
      <w:contextualSpacing/>
    </w:pPr>
  </w:style>
  <w:style w:type="paragraph" w:styleId="Header">
    <w:name w:val="header"/>
    <w:basedOn w:val="Normal"/>
    <w:link w:val="HeaderChar"/>
    <w:uiPriority w:val="99"/>
    <w:unhideWhenUsed/>
    <w:rsid w:val="006A1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6E6"/>
  </w:style>
  <w:style w:type="paragraph" w:styleId="Footer">
    <w:name w:val="footer"/>
    <w:basedOn w:val="Normal"/>
    <w:link w:val="FooterChar"/>
    <w:uiPriority w:val="99"/>
    <w:unhideWhenUsed/>
    <w:rsid w:val="006A1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6E6"/>
  </w:style>
  <w:style w:type="paragraph" w:styleId="BalloonText">
    <w:name w:val="Balloon Text"/>
    <w:basedOn w:val="Normal"/>
    <w:link w:val="BalloonTextChar"/>
    <w:uiPriority w:val="99"/>
    <w:semiHidden/>
    <w:unhideWhenUsed/>
    <w:rsid w:val="006A1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6E6"/>
    <w:rPr>
      <w:rFonts w:ascii="Tahoma" w:hAnsi="Tahoma" w:cs="Tahoma"/>
      <w:sz w:val="16"/>
      <w:szCs w:val="16"/>
    </w:rPr>
  </w:style>
  <w:style w:type="table" w:styleId="TableGrid">
    <w:name w:val="Table Grid"/>
    <w:basedOn w:val="TableNormal"/>
    <w:uiPriority w:val="59"/>
    <w:rsid w:val="00111CC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516B"/>
    <w:pPr>
      <w:spacing w:line="240" w:lineRule="auto"/>
    </w:pPr>
    <w:rPr>
      <w:i/>
      <w:iCs/>
      <w:color w:val="1F497D" w:themeColor="text2"/>
      <w:sz w:val="18"/>
      <w:szCs w:val="18"/>
    </w:rPr>
  </w:style>
  <w:style w:type="table" w:styleId="GridTable1Light">
    <w:name w:val="Grid Table 1 Light"/>
    <w:basedOn w:val="TableNormal"/>
    <w:uiPriority w:val="46"/>
    <w:rsid w:val="00C23B29"/>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8123">
      <w:bodyDiv w:val="1"/>
      <w:marLeft w:val="0"/>
      <w:marRight w:val="0"/>
      <w:marTop w:val="0"/>
      <w:marBottom w:val="0"/>
      <w:divBdr>
        <w:top w:val="none" w:sz="0" w:space="0" w:color="auto"/>
        <w:left w:val="none" w:sz="0" w:space="0" w:color="auto"/>
        <w:bottom w:val="none" w:sz="0" w:space="0" w:color="auto"/>
        <w:right w:val="none" w:sz="0" w:space="0" w:color="auto"/>
      </w:divBdr>
    </w:div>
    <w:div w:id="291910348">
      <w:bodyDiv w:val="1"/>
      <w:marLeft w:val="0"/>
      <w:marRight w:val="0"/>
      <w:marTop w:val="0"/>
      <w:marBottom w:val="0"/>
      <w:divBdr>
        <w:top w:val="none" w:sz="0" w:space="0" w:color="auto"/>
        <w:left w:val="none" w:sz="0" w:space="0" w:color="auto"/>
        <w:bottom w:val="none" w:sz="0" w:space="0" w:color="auto"/>
        <w:right w:val="none" w:sz="0" w:space="0" w:color="auto"/>
      </w:divBdr>
    </w:div>
    <w:div w:id="1302537573">
      <w:bodyDiv w:val="1"/>
      <w:marLeft w:val="0"/>
      <w:marRight w:val="0"/>
      <w:marTop w:val="0"/>
      <w:marBottom w:val="0"/>
      <w:divBdr>
        <w:top w:val="none" w:sz="0" w:space="0" w:color="auto"/>
        <w:left w:val="none" w:sz="0" w:space="0" w:color="auto"/>
        <w:bottom w:val="none" w:sz="0" w:space="0" w:color="auto"/>
        <w:right w:val="none" w:sz="0" w:space="0" w:color="auto"/>
      </w:divBdr>
    </w:div>
    <w:div w:id="1795443371">
      <w:bodyDiv w:val="1"/>
      <w:marLeft w:val="0"/>
      <w:marRight w:val="0"/>
      <w:marTop w:val="0"/>
      <w:marBottom w:val="0"/>
      <w:divBdr>
        <w:top w:val="none" w:sz="0" w:space="0" w:color="auto"/>
        <w:left w:val="none" w:sz="0" w:space="0" w:color="auto"/>
        <w:bottom w:val="none" w:sz="0" w:space="0" w:color="auto"/>
        <w:right w:val="none" w:sz="0" w:space="0" w:color="auto"/>
      </w:divBdr>
    </w:div>
    <w:div w:id="19286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20KULIAH\SEMESTER%205\KEWIRAUSAHAAN\Template%20Tugas%20Kewirausahaa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GASAL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1A2752-767B-4316-B6DC-13CCE79F4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Tugas Kewirausahaan 2.dotx</Template>
  <TotalTime>1482</TotalTime>
  <Pages>4</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TUGAS 2 ENTREPRENEURSHIP</vt:lpstr>
    </vt:vector>
  </TitlesOfParts>
  <Company>Putri Yulia Rochman</Company>
  <LinksUpToDate>false</LinksUpToDate>
  <CharactersWithSpaces>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2 ENTREPRENEURSHIP</dc:title>
  <dc:creator>LENOVO</dc:creator>
  <cp:lastModifiedBy>Rahmat Syaparudin</cp:lastModifiedBy>
  <cp:revision>380</cp:revision>
  <dcterms:created xsi:type="dcterms:W3CDTF">2014-09-19T06:09:00Z</dcterms:created>
  <dcterms:modified xsi:type="dcterms:W3CDTF">2015-06-01T16:33:00Z</dcterms:modified>
</cp:coreProperties>
</file>