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06" w:rsidRPr="00FB2DAD" w:rsidRDefault="00F46B06" w:rsidP="00F46B06">
      <w:pPr>
        <w:spacing w:after="0" w:line="360" w:lineRule="auto"/>
        <w:jc w:val="both"/>
        <w:rPr>
          <w:rFonts w:ascii="Times New Roman" w:hAnsi="Times New Roman" w:cs="Times New Roman"/>
          <w:color w:val="000000" w:themeColor="text1"/>
          <w:sz w:val="24"/>
          <w:szCs w:val="24"/>
        </w:rPr>
      </w:pPr>
      <w:bookmarkStart w:id="0" w:name="_GoBack"/>
      <w:r w:rsidRPr="00FB2DAD">
        <w:rPr>
          <w:rFonts w:ascii="Times New Roman" w:hAnsi="Times New Roman" w:cs="Times New Roman"/>
          <w:color w:val="000000" w:themeColor="text1"/>
          <w:sz w:val="24"/>
          <w:szCs w:val="24"/>
        </w:rPr>
        <w:t>Nama</w:t>
      </w:r>
      <w:r w:rsidRPr="00FB2DAD">
        <w:rPr>
          <w:rFonts w:ascii="Times New Roman" w:hAnsi="Times New Roman" w:cs="Times New Roman"/>
          <w:color w:val="000000" w:themeColor="text1"/>
          <w:sz w:val="24"/>
          <w:szCs w:val="24"/>
        </w:rPr>
        <w:tab/>
        <w:t>: Rahmat Syaparudin</w:t>
      </w:r>
    </w:p>
    <w:p w:rsidR="00F46B06" w:rsidRPr="00FB2DAD" w:rsidRDefault="00F46B06" w:rsidP="00F46B06">
      <w:p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NIM</w:t>
      </w:r>
      <w:r w:rsidRPr="00FB2DAD">
        <w:rPr>
          <w:rFonts w:ascii="Times New Roman" w:hAnsi="Times New Roman" w:cs="Times New Roman"/>
          <w:color w:val="000000" w:themeColor="text1"/>
          <w:sz w:val="24"/>
          <w:szCs w:val="24"/>
        </w:rPr>
        <w:tab/>
        <w:t>: 10112747</w:t>
      </w:r>
    </w:p>
    <w:p w:rsidR="00F46B06" w:rsidRPr="00FB2DAD" w:rsidRDefault="00F46B06" w:rsidP="00F46B06">
      <w:p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Kelas</w:t>
      </w:r>
      <w:r w:rsidRPr="00FB2DAD">
        <w:rPr>
          <w:rFonts w:ascii="Times New Roman" w:hAnsi="Times New Roman" w:cs="Times New Roman"/>
          <w:color w:val="000000" w:themeColor="text1"/>
          <w:sz w:val="24"/>
          <w:szCs w:val="24"/>
        </w:rPr>
        <w:tab/>
        <w:t>: KWU-10</w:t>
      </w:r>
    </w:p>
    <w:p w:rsidR="00F46B06" w:rsidRPr="00FB2DAD" w:rsidRDefault="00F46B06" w:rsidP="00F46B06">
      <w:pPr>
        <w:spacing w:after="0" w:line="360" w:lineRule="auto"/>
        <w:jc w:val="both"/>
        <w:rPr>
          <w:rFonts w:ascii="Times New Roman" w:hAnsi="Times New Roman" w:cs="Times New Roman"/>
          <w:color w:val="000000" w:themeColor="text1"/>
          <w:sz w:val="24"/>
          <w:szCs w:val="24"/>
        </w:rPr>
      </w:pPr>
    </w:p>
    <w:p w:rsidR="002C2345" w:rsidRPr="00FB2DAD" w:rsidRDefault="002C2345"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Jelaskan </w:t>
      </w:r>
      <w:r w:rsidR="00303682" w:rsidRPr="00FB2DAD">
        <w:rPr>
          <w:rFonts w:ascii="Times New Roman" w:hAnsi="Times New Roman" w:cs="Times New Roman"/>
          <w:color w:val="000000" w:themeColor="text1"/>
          <w:sz w:val="24"/>
          <w:szCs w:val="24"/>
        </w:rPr>
        <w:t xml:space="preserve">apa yang dimaksud dengan </w:t>
      </w:r>
      <w:r w:rsidR="00303682" w:rsidRPr="00FB2DAD">
        <w:rPr>
          <w:rFonts w:ascii="Times New Roman" w:hAnsi="Times New Roman" w:cs="Times New Roman"/>
          <w:i/>
          <w:color w:val="000000" w:themeColor="text1"/>
          <w:sz w:val="24"/>
          <w:szCs w:val="24"/>
        </w:rPr>
        <w:t>Entrepreneur</w:t>
      </w:r>
      <w:r w:rsidR="00303682" w:rsidRPr="00FB2DAD">
        <w:rPr>
          <w:rFonts w:ascii="Times New Roman" w:hAnsi="Times New Roman" w:cs="Times New Roman"/>
          <w:color w:val="000000" w:themeColor="text1"/>
          <w:sz w:val="24"/>
          <w:szCs w:val="24"/>
        </w:rPr>
        <w:t>?</w:t>
      </w:r>
    </w:p>
    <w:p w:rsidR="00E63FF8" w:rsidRPr="00FB2DAD" w:rsidRDefault="00E63FF8"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i/>
          <w:color w:val="000000" w:themeColor="text1"/>
          <w:sz w:val="24"/>
          <w:szCs w:val="24"/>
        </w:rPr>
        <w:t>Entrepreneur</w:t>
      </w:r>
      <w:r w:rsidRPr="00FB2DAD">
        <w:rPr>
          <w:rFonts w:ascii="Times New Roman" w:hAnsi="Times New Roman" w:cs="Times New Roman"/>
          <w:color w:val="000000" w:themeColor="text1"/>
          <w:sz w:val="24"/>
          <w:szCs w:val="24"/>
        </w:rPr>
        <w:t xml:space="preserve"> adalah</w:t>
      </w:r>
      <w:r w:rsidR="006635AA" w:rsidRPr="00FB2DAD">
        <w:rPr>
          <w:rFonts w:ascii="Times New Roman" w:hAnsi="Times New Roman" w:cs="Times New Roman"/>
          <w:color w:val="000000" w:themeColor="text1"/>
          <w:sz w:val="24"/>
          <w:szCs w:val="24"/>
          <w:lang w:val="en-US"/>
        </w:rPr>
        <w:t xml:space="preserve"> orang yang membangun usaha baru </w:t>
      </w:r>
      <w:r w:rsidR="00164661" w:rsidRPr="00FB2DAD">
        <w:rPr>
          <w:rFonts w:ascii="Times New Roman" w:hAnsi="Times New Roman" w:cs="Times New Roman"/>
          <w:color w:val="000000" w:themeColor="text1"/>
          <w:sz w:val="24"/>
          <w:szCs w:val="24"/>
          <w:lang w:val="en-US"/>
        </w:rPr>
        <w:t xml:space="preserve">dan memberikan peluang pekerjaan bagi para pengangguran. Entrepreneur </w:t>
      </w:r>
      <w:r w:rsidR="000A781E" w:rsidRPr="00FB2DAD">
        <w:rPr>
          <w:rFonts w:ascii="Times New Roman" w:hAnsi="Times New Roman" w:cs="Times New Roman"/>
          <w:color w:val="000000" w:themeColor="text1"/>
          <w:sz w:val="24"/>
          <w:szCs w:val="24"/>
          <w:lang w:val="en-US"/>
        </w:rPr>
        <w:t xml:space="preserve">adalah seorang yang membawa perubahan, inovasi, maupun ide-ide baru. Ia mampu </w:t>
      </w:r>
      <w:r w:rsidR="00B10353" w:rsidRPr="00FB2DAD">
        <w:rPr>
          <w:rFonts w:ascii="Times New Roman" w:hAnsi="Times New Roman" w:cs="Times New Roman"/>
          <w:color w:val="000000" w:themeColor="text1"/>
          <w:sz w:val="24"/>
          <w:szCs w:val="24"/>
          <w:lang w:val="en-US"/>
        </w:rPr>
        <w:t>mengelola usahanya sendiri dengan baik hingga berkembang.</w:t>
      </w:r>
    </w:p>
    <w:p w:rsidR="00414B9C" w:rsidRPr="00FB2DAD" w:rsidRDefault="00414B9C" w:rsidP="00F46B06">
      <w:pPr>
        <w:pStyle w:val="ListParagraph"/>
        <w:spacing w:after="0" w:line="360" w:lineRule="auto"/>
        <w:jc w:val="both"/>
        <w:rPr>
          <w:rFonts w:ascii="Times New Roman" w:hAnsi="Times New Roman" w:cs="Times New Roman"/>
          <w:color w:val="000000" w:themeColor="text1"/>
          <w:sz w:val="24"/>
          <w:szCs w:val="24"/>
          <w:lang w:val="en-US"/>
        </w:rPr>
      </w:pPr>
    </w:p>
    <w:p w:rsidR="002C2345" w:rsidRPr="00FB2DAD" w:rsidRDefault="00303682"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Jelaskan apa yang</w:t>
      </w:r>
      <w:r w:rsidR="006635AA"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dimaksud dengan Wiraswasta</w:t>
      </w:r>
      <w:r w:rsidR="002C2345" w:rsidRPr="00FB2DAD">
        <w:rPr>
          <w:rFonts w:ascii="Times New Roman" w:hAnsi="Times New Roman" w:cs="Times New Roman"/>
          <w:color w:val="000000" w:themeColor="text1"/>
          <w:sz w:val="24"/>
          <w:szCs w:val="24"/>
        </w:rPr>
        <w:t>?</w:t>
      </w:r>
    </w:p>
    <w:p w:rsidR="002C2345" w:rsidRPr="00FB2DAD" w:rsidRDefault="00517591"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Wiraswasta adalah suatu usaha atau kegiatan yang dilakukan oleh seseorang atau organisasi untuk memberikan nilai tambah terhadap sesuatu produk sehingga memberi kepuasan lebih kepada pelanggan.</w:t>
      </w:r>
    </w:p>
    <w:p w:rsidR="00303682" w:rsidRPr="00FB2DAD" w:rsidRDefault="00303682" w:rsidP="00517591">
      <w:pPr>
        <w:spacing w:after="0" w:line="360" w:lineRule="auto"/>
        <w:jc w:val="both"/>
        <w:rPr>
          <w:rFonts w:ascii="Times New Roman" w:hAnsi="Times New Roman" w:cs="Times New Roman"/>
          <w:color w:val="000000" w:themeColor="text1"/>
          <w:sz w:val="24"/>
          <w:szCs w:val="24"/>
        </w:rPr>
      </w:pPr>
    </w:p>
    <w:p w:rsidR="00303682" w:rsidRPr="00FB2DAD" w:rsidRDefault="00303682"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Jelaskan persamaan dan perbedaan antara Wirausaha dan Wiraswasta?</w:t>
      </w:r>
    </w:p>
    <w:p w:rsidR="003A300B" w:rsidRPr="00FB2DAD" w:rsidRDefault="003A300B" w:rsidP="00F46B06">
      <w:pPr>
        <w:pStyle w:val="ListParagraph"/>
        <w:spacing w:after="0" w:line="360" w:lineRule="auto"/>
        <w:jc w:val="both"/>
        <w:rPr>
          <w:rFonts w:ascii="Times New Roman" w:hAnsi="Times New Roman" w:cs="Times New Roman"/>
          <w:color w:val="000000" w:themeColor="text1"/>
          <w:sz w:val="24"/>
          <w:szCs w:val="24"/>
          <w:lang w:val="en-US"/>
        </w:rPr>
      </w:pPr>
    </w:p>
    <w:p w:rsidR="00BB5C01" w:rsidRPr="00FB2DAD" w:rsidRDefault="00BB5C01"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Persamaan wirausaha dan wiraswasta </w:t>
      </w:r>
    </w:p>
    <w:p w:rsidR="00BB5C01" w:rsidRPr="00FB2DAD" w:rsidRDefault="00BB5C01"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Persamaannya adalah sama-sama membangun atau menciptakan usaha baru</w:t>
      </w:r>
    </w:p>
    <w:p w:rsidR="00FE3BB6" w:rsidRPr="00FB2DAD" w:rsidRDefault="00FE3BB6" w:rsidP="00F46B06">
      <w:pPr>
        <w:pStyle w:val="ListParagraph"/>
        <w:spacing w:after="0" w:line="360" w:lineRule="auto"/>
        <w:jc w:val="both"/>
        <w:rPr>
          <w:rFonts w:ascii="Times New Roman" w:hAnsi="Times New Roman" w:cs="Times New Roman"/>
          <w:color w:val="000000" w:themeColor="text1"/>
          <w:sz w:val="24"/>
          <w:szCs w:val="24"/>
          <w:lang w:val="en-US"/>
        </w:rPr>
      </w:pPr>
    </w:p>
    <w:p w:rsidR="00FE3BB6" w:rsidRPr="00FB2DAD" w:rsidRDefault="00FE3BB6"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Perbedaan wirausaha dan wiraswasta</w:t>
      </w:r>
    </w:p>
    <w:p w:rsidR="00FE3BB6" w:rsidRPr="00FB2DAD" w:rsidRDefault="00FE3BB6"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Perbedaanya adalah wirausaha merupakan suatu bentuk usaha sendiri  yang bekerja sendiri, bukan bekerja pada orang lain. Seorang wirausahawan akan selalu mengembangkan usahanya dengan kreativitas dan inovasi yang beragam. Sedangkan wiraswasta merupakan suatu bentuk </w:t>
      </w:r>
      <w:r w:rsidR="00087291" w:rsidRPr="00FB2DAD">
        <w:rPr>
          <w:rFonts w:ascii="Times New Roman" w:hAnsi="Times New Roman" w:cs="Times New Roman"/>
          <w:color w:val="000000" w:themeColor="text1"/>
          <w:sz w:val="24"/>
          <w:szCs w:val="24"/>
          <w:lang w:val="en-US"/>
        </w:rPr>
        <w:t>usaha yang didirikan seseorang demi mendapatkan suatu keuntungan, tetapi tidak berkembang dan memiliki inovasi dan kreativitas yang sangat terbatas.</w:t>
      </w:r>
    </w:p>
    <w:p w:rsidR="0053126A" w:rsidRPr="00FB2DAD" w:rsidRDefault="0053126A" w:rsidP="00F46B06">
      <w:pPr>
        <w:pStyle w:val="ListParagraph"/>
        <w:spacing w:after="0" w:line="360" w:lineRule="auto"/>
        <w:jc w:val="both"/>
        <w:rPr>
          <w:rFonts w:ascii="Times New Roman" w:hAnsi="Times New Roman" w:cs="Times New Roman"/>
          <w:color w:val="000000" w:themeColor="text1"/>
          <w:sz w:val="24"/>
          <w:szCs w:val="24"/>
        </w:rPr>
      </w:pPr>
    </w:p>
    <w:p w:rsidR="00303682" w:rsidRPr="00FB2DAD" w:rsidRDefault="00303682"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Untuk menjadi seorang </w:t>
      </w:r>
      <w:r w:rsidRPr="00FB2DAD">
        <w:rPr>
          <w:rFonts w:ascii="Times New Roman" w:hAnsi="Times New Roman" w:cs="Times New Roman"/>
          <w:i/>
          <w:color w:val="000000" w:themeColor="text1"/>
          <w:sz w:val="24"/>
          <w:szCs w:val="24"/>
        </w:rPr>
        <w:t>Entrepreneur</w:t>
      </w:r>
      <w:r w:rsidRPr="00FB2DAD">
        <w:rPr>
          <w:rFonts w:ascii="Times New Roman" w:hAnsi="Times New Roman" w:cs="Times New Roman"/>
          <w:color w:val="000000" w:themeColor="text1"/>
          <w:sz w:val="24"/>
          <w:szCs w:val="24"/>
        </w:rPr>
        <w:t>, sifat apa yang harus Saudara miliki?</w:t>
      </w:r>
    </w:p>
    <w:p w:rsidR="0053126A" w:rsidRPr="00FB2DAD" w:rsidRDefault="00074678"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Berjiwa pemimpin, menerima masukan dari bawahan dan menerima kritik dari semua kalangan</w:t>
      </w:r>
    </w:p>
    <w:p w:rsidR="00074678" w:rsidRPr="00FB2DAD" w:rsidRDefault="00074678"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Memiliki keyakinan dan optimism yang tinggi</w:t>
      </w:r>
    </w:p>
    <w:p w:rsidR="00074678" w:rsidRPr="00FB2DAD" w:rsidRDefault="00074678"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Siap mengambil resiko yang akan dihadapinya </w:t>
      </w:r>
    </w:p>
    <w:p w:rsidR="00C216EF" w:rsidRPr="00FB2DAD" w:rsidRDefault="00074678"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lastRenderedPageBreak/>
        <w:t>Memiliki pemikiran dan cara pandang yang berorientasi ke masa depan</w:t>
      </w:r>
    </w:p>
    <w:p w:rsidR="00C216EF" w:rsidRPr="00FB2DAD" w:rsidRDefault="00C216EF"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Menjunjung tinggi kejujuran dalam bekerja</w:t>
      </w:r>
    </w:p>
    <w:p w:rsidR="00255624" w:rsidRPr="00FB2DAD" w:rsidRDefault="00C216EF"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Rajin, mandiri, tekun dan ulet</w:t>
      </w:r>
    </w:p>
    <w:p w:rsidR="007658C8" w:rsidRPr="00FB2DAD" w:rsidRDefault="00255624"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Memiliki kreativitas dan inovasi yang tinggi</w:t>
      </w:r>
    </w:p>
    <w:p w:rsidR="00074678" w:rsidRPr="00FB2DAD" w:rsidRDefault="007658C8" w:rsidP="00074678">
      <w:pPr>
        <w:pStyle w:val="ListParagraph"/>
        <w:numPr>
          <w:ilvl w:val="0"/>
          <w:numId w:val="9"/>
        </w:numPr>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Memiliki tekad yang kuat dan suka bekerja keras</w:t>
      </w:r>
      <w:r w:rsidR="00074678" w:rsidRPr="00FB2DAD">
        <w:rPr>
          <w:rFonts w:ascii="Times New Roman" w:hAnsi="Times New Roman" w:cs="Times New Roman"/>
          <w:color w:val="000000" w:themeColor="text1"/>
          <w:sz w:val="24"/>
          <w:szCs w:val="24"/>
          <w:lang w:val="en-US"/>
        </w:rPr>
        <w:t xml:space="preserve"> </w:t>
      </w:r>
    </w:p>
    <w:p w:rsidR="0053126A" w:rsidRPr="00FB2DAD" w:rsidRDefault="0053126A" w:rsidP="00F46B06">
      <w:pPr>
        <w:pStyle w:val="ListParagraph"/>
        <w:spacing w:after="0" w:line="360" w:lineRule="auto"/>
        <w:jc w:val="both"/>
        <w:rPr>
          <w:rFonts w:ascii="Times New Roman" w:hAnsi="Times New Roman" w:cs="Times New Roman"/>
          <w:color w:val="000000" w:themeColor="text1"/>
          <w:sz w:val="24"/>
          <w:szCs w:val="24"/>
        </w:rPr>
      </w:pPr>
    </w:p>
    <w:p w:rsidR="00303682" w:rsidRPr="00FB2DAD" w:rsidRDefault="00303682"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Bagaimana sikap seorang </w:t>
      </w:r>
      <w:r w:rsidRPr="00FB2DAD">
        <w:rPr>
          <w:rFonts w:ascii="Times New Roman" w:hAnsi="Times New Roman" w:cs="Times New Roman"/>
          <w:i/>
          <w:color w:val="000000" w:themeColor="text1"/>
          <w:sz w:val="24"/>
          <w:szCs w:val="24"/>
        </w:rPr>
        <w:t>Entrepreneur</w:t>
      </w:r>
      <w:r w:rsidRPr="00FB2DAD">
        <w:rPr>
          <w:rFonts w:ascii="Times New Roman" w:hAnsi="Times New Roman" w:cs="Times New Roman"/>
          <w:color w:val="000000" w:themeColor="text1"/>
          <w:sz w:val="24"/>
          <w:szCs w:val="24"/>
        </w:rPr>
        <w:t xml:space="preserve"> dalam menjalankan bisnisnya?</w:t>
      </w:r>
    </w:p>
    <w:p w:rsidR="00D7054D" w:rsidRPr="00FB2DAD" w:rsidRDefault="00D7054D" w:rsidP="00D7054D">
      <w:pPr>
        <w:pStyle w:val="ListParagraph"/>
        <w:numPr>
          <w:ilvl w:val="0"/>
          <w:numId w:val="6"/>
        </w:numPr>
        <w:spacing w:after="0" w:line="360" w:lineRule="auto"/>
        <w:ind w:left="1418"/>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rPr>
        <w:t>Komitmen Tinggi</w:t>
      </w:r>
    </w:p>
    <w:p w:rsidR="00D7054D" w:rsidRPr="00FB2DAD" w:rsidRDefault="00D7054D" w:rsidP="00D7054D">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Seorang entrepreneur harus memiliki komitmen yang tinggi dalam hidupnya yang akan membuatnya dihormati oleh banyak orang karena pendiriannya yang teguh. Seperti komitmen dalam membuat sebuah kesepakatan dengan orang lain.</w:t>
      </w:r>
    </w:p>
    <w:p w:rsidR="00D7054D" w:rsidRPr="00FB2DAD" w:rsidRDefault="00D7054D" w:rsidP="00E408FD">
      <w:pPr>
        <w:pStyle w:val="ListParagraph"/>
        <w:spacing w:after="0" w:line="360" w:lineRule="auto"/>
        <w:ind w:left="1080"/>
        <w:jc w:val="both"/>
        <w:rPr>
          <w:rFonts w:ascii="Times New Roman" w:hAnsi="Times New Roman" w:cs="Times New Roman"/>
          <w:i/>
          <w:color w:val="000000" w:themeColor="text1"/>
          <w:sz w:val="24"/>
          <w:szCs w:val="24"/>
          <w:lang w:val="en-US"/>
        </w:rPr>
      </w:pPr>
    </w:p>
    <w:p w:rsidR="00FB4482" w:rsidRPr="00FB2DAD" w:rsidRDefault="00894792" w:rsidP="00D7054D">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Disiplin</w:t>
      </w:r>
      <w:r w:rsidR="00FB4482" w:rsidRPr="00FB2DAD">
        <w:rPr>
          <w:rFonts w:ascii="Times New Roman" w:hAnsi="Times New Roman" w:cs="Times New Roman"/>
          <w:color w:val="000000" w:themeColor="text1"/>
          <w:sz w:val="24"/>
          <w:szCs w:val="24"/>
        </w:rPr>
        <w:t xml:space="preserve"> </w:t>
      </w:r>
    </w:p>
    <w:p w:rsidR="00894792" w:rsidRPr="00FB2DAD" w:rsidRDefault="00FB4482" w:rsidP="00041437">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Kedisiplinan merupakan sikap yang sangat penting bagi kesuksesan seorang Entrepreneur. Disiplin dalam waktu dan pekerjaan akan membuat orang menggapai apa yang diinginkannya dengan penuh rasa puas atas usaha sendiri.</w:t>
      </w:r>
    </w:p>
    <w:p w:rsidR="004D1A36" w:rsidRPr="00FB2DAD" w:rsidRDefault="004D1A36" w:rsidP="00E408FD">
      <w:pPr>
        <w:pStyle w:val="ListParagraph"/>
        <w:spacing w:after="0" w:line="360" w:lineRule="auto"/>
        <w:ind w:left="1080"/>
        <w:jc w:val="both"/>
        <w:rPr>
          <w:rFonts w:ascii="Times New Roman" w:hAnsi="Times New Roman" w:cs="Times New Roman"/>
          <w:color w:val="000000" w:themeColor="text1"/>
          <w:sz w:val="24"/>
          <w:szCs w:val="24"/>
          <w:lang w:val="en-US"/>
        </w:rPr>
      </w:pPr>
    </w:p>
    <w:p w:rsidR="00041437" w:rsidRPr="00FB2DAD" w:rsidRDefault="00041437" w:rsidP="00041437">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Mandiri</w:t>
      </w:r>
    </w:p>
    <w:p w:rsidR="00041437" w:rsidRPr="00FB2DAD" w:rsidRDefault="00041437" w:rsidP="00041437">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Seorang entrepreneur harus bisa mandiri dalam mengelola usahanya, menghadapi resiko yang ada. Dan juga tidak memiliki ketergantungan kepada orang lain dalam mengambil keputusan dan kebijakan dalam mengelola usahanya.</w:t>
      </w:r>
    </w:p>
    <w:p w:rsidR="004D1A36" w:rsidRPr="00FB2DAD" w:rsidRDefault="004D1A36" w:rsidP="00E408FD">
      <w:pPr>
        <w:pStyle w:val="ListParagraph"/>
        <w:spacing w:after="0" w:line="360" w:lineRule="auto"/>
        <w:ind w:left="1080"/>
        <w:jc w:val="both"/>
        <w:rPr>
          <w:rFonts w:ascii="Times New Roman" w:hAnsi="Times New Roman" w:cs="Times New Roman"/>
          <w:color w:val="000000" w:themeColor="text1"/>
          <w:sz w:val="24"/>
          <w:szCs w:val="24"/>
          <w:lang w:val="en-US"/>
        </w:rPr>
      </w:pPr>
    </w:p>
    <w:p w:rsidR="003A7AC4" w:rsidRPr="00FB2DAD" w:rsidRDefault="00894792" w:rsidP="00D7054D">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Jujur</w:t>
      </w:r>
      <w:r w:rsidR="00D7054D" w:rsidRPr="00FB2DAD">
        <w:rPr>
          <w:rFonts w:ascii="Times New Roman" w:hAnsi="Times New Roman" w:cs="Times New Roman"/>
          <w:color w:val="000000" w:themeColor="text1"/>
          <w:sz w:val="24"/>
          <w:szCs w:val="24"/>
        </w:rPr>
        <w:t xml:space="preserve"> </w:t>
      </w:r>
    </w:p>
    <w:p w:rsidR="004D1A36" w:rsidRPr="00FB2DAD" w:rsidRDefault="004D1A36" w:rsidP="003A7AC4">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Kejujuran adalah sifat utama yang harus dimiliki oleh seorang entrepreneur dalam membangun sebuah bisnis atau usaha baru. Kejujuran akan memberikan dampak positif bagi seorang entrepreneur karena ia akan selalu dipercaya  oleh orang lain</w:t>
      </w:r>
      <w:r w:rsidR="000715DD" w:rsidRPr="00FB2DAD">
        <w:rPr>
          <w:rFonts w:ascii="Times New Roman" w:hAnsi="Times New Roman" w:cs="Times New Roman"/>
          <w:color w:val="000000" w:themeColor="text1"/>
          <w:sz w:val="24"/>
          <w:szCs w:val="24"/>
          <w:lang w:val="en-US"/>
        </w:rPr>
        <w:t>.</w:t>
      </w:r>
    </w:p>
    <w:p w:rsidR="00041437" w:rsidRPr="00FB2DAD" w:rsidRDefault="00041437" w:rsidP="00041437">
      <w:pPr>
        <w:pStyle w:val="ListParagraph"/>
        <w:spacing w:after="0" w:line="360" w:lineRule="auto"/>
        <w:ind w:left="1418"/>
        <w:jc w:val="both"/>
        <w:rPr>
          <w:rFonts w:ascii="Times New Roman" w:hAnsi="Times New Roman" w:cs="Times New Roman"/>
          <w:color w:val="000000" w:themeColor="text1"/>
          <w:sz w:val="24"/>
          <w:szCs w:val="24"/>
        </w:rPr>
      </w:pPr>
    </w:p>
    <w:p w:rsidR="00DB3CEA" w:rsidRPr="00FB2DAD" w:rsidRDefault="00894792" w:rsidP="00D7054D">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Kreatif </w:t>
      </w:r>
    </w:p>
    <w:p w:rsidR="00700AD0" w:rsidRPr="00FB2DAD" w:rsidRDefault="00DB3CEA" w:rsidP="00041437">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Seorang entrepreneur harus me</w:t>
      </w:r>
      <w:r w:rsidR="00635739" w:rsidRPr="00FB2DAD">
        <w:rPr>
          <w:rFonts w:ascii="Times New Roman" w:hAnsi="Times New Roman" w:cs="Times New Roman"/>
          <w:color w:val="000000" w:themeColor="text1"/>
          <w:sz w:val="24"/>
          <w:szCs w:val="24"/>
          <w:lang w:val="en-US"/>
        </w:rPr>
        <w:t>m</w:t>
      </w:r>
      <w:r w:rsidRPr="00FB2DAD">
        <w:rPr>
          <w:rFonts w:ascii="Times New Roman" w:hAnsi="Times New Roman" w:cs="Times New Roman"/>
          <w:color w:val="000000" w:themeColor="text1"/>
          <w:sz w:val="24"/>
          <w:szCs w:val="24"/>
          <w:lang w:val="en-US"/>
        </w:rPr>
        <w:t>iliki kreativitas</w:t>
      </w:r>
      <w:r w:rsidR="00124419" w:rsidRPr="00FB2DAD">
        <w:rPr>
          <w:rFonts w:ascii="Times New Roman" w:hAnsi="Times New Roman" w:cs="Times New Roman"/>
          <w:color w:val="000000" w:themeColor="text1"/>
          <w:sz w:val="24"/>
          <w:szCs w:val="24"/>
          <w:lang w:val="en-US"/>
        </w:rPr>
        <w:t xml:space="preserve"> yang</w:t>
      </w:r>
      <w:r w:rsidRPr="00FB2DAD">
        <w:rPr>
          <w:rFonts w:ascii="Times New Roman" w:hAnsi="Times New Roman" w:cs="Times New Roman"/>
          <w:color w:val="000000" w:themeColor="text1"/>
          <w:sz w:val="24"/>
          <w:szCs w:val="24"/>
          <w:lang w:val="en-US"/>
        </w:rPr>
        <w:t xml:space="preserve"> tanpa batas, karena dengan k</w:t>
      </w:r>
      <w:r w:rsidR="00635739" w:rsidRPr="00FB2DAD">
        <w:rPr>
          <w:rFonts w:ascii="Times New Roman" w:hAnsi="Times New Roman" w:cs="Times New Roman"/>
          <w:color w:val="000000" w:themeColor="text1"/>
          <w:sz w:val="24"/>
          <w:szCs w:val="24"/>
          <w:lang w:val="en-US"/>
        </w:rPr>
        <w:t xml:space="preserve">reativitas tersebut ia akan </w:t>
      </w:r>
      <w:r w:rsidR="001F5F6E" w:rsidRPr="00FB2DAD">
        <w:rPr>
          <w:rFonts w:ascii="Times New Roman" w:hAnsi="Times New Roman" w:cs="Times New Roman"/>
          <w:color w:val="000000" w:themeColor="text1"/>
          <w:sz w:val="24"/>
          <w:szCs w:val="24"/>
          <w:lang w:val="en-US"/>
        </w:rPr>
        <w:t>dapat</w:t>
      </w:r>
      <w:r w:rsidR="00635739" w:rsidRPr="00FB2DAD">
        <w:rPr>
          <w:rFonts w:ascii="Times New Roman" w:hAnsi="Times New Roman" w:cs="Times New Roman"/>
          <w:color w:val="000000" w:themeColor="text1"/>
          <w:sz w:val="24"/>
          <w:szCs w:val="24"/>
          <w:lang w:val="en-US"/>
        </w:rPr>
        <w:t xml:space="preserve"> bersaing dengan produk-produk yang telah ada sebelumnya. </w:t>
      </w:r>
      <w:r w:rsidR="004448ED" w:rsidRPr="00FB2DAD">
        <w:rPr>
          <w:rFonts w:ascii="Times New Roman" w:hAnsi="Times New Roman" w:cs="Times New Roman"/>
          <w:color w:val="000000" w:themeColor="text1"/>
          <w:sz w:val="24"/>
          <w:szCs w:val="24"/>
          <w:lang w:val="en-US"/>
        </w:rPr>
        <w:t>Karena orang-orang menyukai produk yang memiliki kreativitas yang berbeda.</w:t>
      </w:r>
    </w:p>
    <w:p w:rsidR="00041437" w:rsidRPr="00FB2DAD" w:rsidRDefault="00041437" w:rsidP="00041437">
      <w:pPr>
        <w:pStyle w:val="ListParagraph"/>
        <w:spacing w:after="0" w:line="360" w:lineRule="auto"/>
        <w:ind w:left="1080"/>
        <w:jc w:val="both"/>
        <w:rPr>
          <w:rFonts w:ascii="Times New Roman" w:hAnsi="Times New Roman" w:cs="Times New Roman"/>
          <w:color w:val="000000" w:themeColor="text1"/>
          <w:sz w:val="24"/>
          <w:szCs w:val="24"/>
          <w:lang w:val="en-US"/>
        </w:rPr>
      </w:pPr>
    </w:p>
    <w:p w:rsidR="00700AD0" w:rsidRPr="00FB2DAD" w:rsidRDefault="003074C7" w:rsidP="00D7054D">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lastRenderedPageBreak/>
        <w:t>Inovatif</w:t>
      </w:r>
      <w:r w:rsidRPr="00FB2DAD">
        <w:rPr>
          <w:rFonts w:ascii="Times New Roman" w:hAnsi="Times New Roman" w:cs="Times New Roman"/>
          <w:i/>
          <w:color w:val="000000" w:themeColor="text1"/>
          <w:sz w:val="24"/>
          <w:szCs w:val="24"/>
        </w:rPr>
        <w:t xml:space="preserve"> </w:t>
      </w:r>
    </w:p>
    <w:p w:rsidR="00700AD0" w:rsidRPr="00FB2DAD" w:rsidRDefault="00700AD0" w:rsidP="00700AD0">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Seorang entrepreneur harus mampu mengubah nilai guna atau nilai manfaat terhadap suatu produk dan juga menjaga mutu produk (memberikan produk yang terbaik). Produk tersebut </w:t>
      </w:r>
      <w:r w:rsidR="00EC43AD" w:rsidRPr="00FB2DAD">
        <w:rPr>
          <w:rFonts w:ascii="Times New Roman" w:hAnsi="Times New Roman" w:cs="Times New Roman"/>
          <w:color w:val="000000" w:themeColor="text1"/>
          <w:sz w:val="24"/>
          <w:szCs w:val="24"/>
          <w:lang w:val="en-US"/>
        </w:rPr>
        <w:t>harus berbeda dengan produk yang sudah ada di pasar sebelumnya.</w:t>
      </w:r>
    </w:p>
    <w:p w:rsidR="00894792" w:rsidRPr="00FB2DAD" w:rsidRDefault="00894792" w:rsidP="00903CAF">
      <w:pPr>
        <w:spacing w:after="0" w:line="360" w:lineRule="auto"/>
        <w:jc w:val="both"/>
        <w:rPr>
          <w:rFonts w:ascii="Times New Roman" w:hAnsi="Times New Roman" w:cs="Times New Roman"/>
          <w:color w:val="000000" w:themeColor="text1"/>
          <w:sz w:val="24"/>
          <w:szCs w:val="24"/>
          <w:lang w:val="en-US"/>
        </w:rPr>
      </w:pPr>
    </w:p>
    <w:p w:rsidR="00F35215" w:rsidRPr="00FB2DAD" w:rsidRDefault="00303682"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Dalam membangun usaha, kompetensi apa yang harus dimiliki oleh seorang </w:t>
      </w:r>
      <w:r w:rsidRPr="00FB2DAD">
        <w:rPr>
          <w:rFonts w:ascii="Times New Roman" w:hAnsi="Times New Roman" w:cs="Times New Roman"/>
          <w:i/>
          <w:color w:val="000000" w:themeColor="text1"/>
          <w:sz w:val="24"/>
          <w:szCs w:val="24"/>
        </w:rPr>
        <w:t>Entrepreneur</w:t>
      </w:r>
      <w:r w:rsidRPr="00FB2DAD">
        <w:rPr>
          <w:rFonts w:ascii="Times New Roman" w:hAnsi="Times New Roman" w:cs="Times New Roman"/>
          <w:color w:val="000000" w:themeColor="text1"/>
          <w:sz w:val="24"/>
          <w:szCs w:val="24"/>
        </w:rPr>
        <w:t>?</w:t>
      </w:r>
    </w:p>
    <w:p w:rsidR="00CB6B8A" w:rsidRPr="00FB2DAD" w:rsidRDefault="00F35215" w:rsidP="009B14AD">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Knowing</w:t>
      </w:r>
      <w:r w:rsidR="00CB6B8A"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Your Business</w:t>
      </w:r>
    </w:p>
    <w:p w:rsidR="00CB6B8A" w:rsidRPr="00FB2DAD" w:rsidRDefault="00CB6B8A" w:rsidP="00CB6B8A">
      <w:pPr>
        <w:pStyle w:val="ListParagraph"/>
        <w:spacing w:after="0" w:line="360" w:lineRule="auto"/>
        <w:ind w:left="1080"/>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lang w:val="en-US"/>
        </w:rPr>
        <w:t>Harus mengetahui semua hal yang bersangkutan dengan bisnis atau usaha yang sedang dibuatnya. Mengetahui cara berbisnis dalam berbagai bidang yang dibutuhkan dalam usahanya.</w:t>
      </w:r>
    </w:p>
    <w:p w:rsidR="00AD2D66" w:rsidRPr="00FB2DAD" w:rsidRDefault="00903CAF" w:rsidP="004D30C2">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 </w:t>
      </w:r>
    </w:p>
    <w:p w:rsidR="00AD2D66" w:rsidRPr="00FB2DAD" w:rsidRDefault="00AD2D66" w:rsidP="00AD2D66">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Financial Competence</w:t>
      </w:r>
      <w:r w:rsidRPr="00FB2DAD">
        <w:rPr>
          <w:rFonts w:ascii="Times New Roman" w:hAnsi="Times New Roman" w:cs="Times New Roman"/>
          <w:color w:val="000000" w:themeColor="text1"/>
          <w:sz w:val="24"/>
          <w:szCs w:val="24"/>
        </w:rPr>
        <w:t xml:space="preserve"> </w:t>
      </w:r>
    </w:p>
    <w:p w:rsidR="00F814AB" w:rsidRPr="00FB2DAD" w:rsidRDefault="00AD2D66" w:rsidP="00AD2D66">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Memiliki kemampuan mengatur finansial yang baik dan terorganisir, mengatur pembelian bahan, dan perhitungan laba atau rugi.</w:t>
      </w:r>
    </w:p>
    <w:p w:rsidR="00924B8D" w:rsidRPr="00FB2DAD" w:rsidRDefault="00924B8D" w:rsidP="00AD2D66">
      <w:pPr>
        <w:pStyle w:val="ListParagraph"/>
        <w:spacing w:after="0" w:line="360" w:lineRule="auto"/>
        <w:ind w:left="1080"/>
        <w:jc w:val="both"/>
        <w:rPr>
          <w:rFonts w:ascii="Times New Roman" w:hAnsi="Times New Roman" w:cs="Times New Roman"/>
          <w:color w:val="000000" w:themeColor="text1"/>
          <w:sz w:val="24"/>
          <w:szCs w:val="24"/>
          <w:lang w:val="en-US"/>
        </w:rPr>
      </w:pPr>
    </w:p>
    <w:p w:rsidR="00924B8D" w:rsidRPr="00FB2DAD" w:rsidRDefault="00924B8D" w:rsidP="00924B8D">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Managing Time Efficiently</w:t>
      </w:r>
    </w:p>
    <w:p w:rsidR="00924B8D" w:rsidRPr="00FB2DAD" w:rsidRDefault="00924B8D" w:rsidP="00924B8D">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Mampu memanfaatkan waktu sebaik-baiknya dan efisien, sehingga tidak ada waktu yang terbuang sia-sia</w:t>
      </w:r>
    </w:p>
    <w:p w:rsidR="008C1020" w:rsidRPr="00FB2DAD" w:rsidRDefault="008C1020" w:rsidP="00AD2D66">
      <w:pPr>
        <w:pStyle w:val="ListParagraph"/>
        <w:spacing w:after="0" w:line="360" w:lineRule="auto"/>
        <w:ind w:left="1080"/>
        <w:jc w:val="both"/>
        <w:rPr>
          <w:rFonts w:ascii="Times New Roman" w:hAnsi="Times New Roman" w:cs="Times New Roman"/>
          <w:color w:val="000000" w:themeColor="text1"/>
          <w:sz w:val="24"/>
          <w:szCs w:val="24"/>
          <w:lang w:val="en-US"/>
        </w:rPr>
      </w:pPr>
    </w:p>
    <w:p w:rsidR="008C1020" w:rsidRPr="00FB2DAD" w:rsidRDefault="008C1020" w:rsidP="008C1020">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Managing</w:t>
      </w:r>
      <w:r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People</w:t>
      </w:r>
    </w:p>
    <w:p w:rsidR="008C1020" w:rsidRPr="00FB2DAD" w:rsidRDefault="008C1020" w:rsidP="008C1020">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Harus dapat mengatur atau mengendalikan orang lain yang ikut serta dalam menjalankan atau mengembangkan usaha yang dimilikinya.</w:t>
      </w:r>
    </w:p>
    <w:p w:rsidR="00AD2D66" w:rsidRPr="00FB2DAD" w:rsidRDefault="00AD2D66" w:rsidP="00AD2D66">
      <w:pPr>
        <w:pStyle w:val="ListParagraph"/>
        <w:spacing w:after="0" w:line="360" w:lineRule="auto"/>
        <w:ind w:left="1080"/>
        <w:jc w:val="both"/>
        <w:rPr>
          <w:rFonts w:ascii="Times New Roman" w:hAnsi="Times New Roman" w:cs="Times New Roman"/>
          <w:color w:val="000000" w:themeColor="text1"/>
          <w:sz w:val="24"/>
          <w:szCs w:val="24"/>
          <w:lang w:val="en-US"/>
        </w:rPr>
      </w:pPr>
    </w:p>
    <w:p w:rsidR="00897243" w:rsidRPr="00FB2DAD" w:rsidRDefault="00A82364" w:rsidP="00325004">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Having</w:t>
      </w:r>
      <w:r w:rsidR="00067DD7"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Adequate Capital</w:t>
      </w:r>
    </w:p>
    <w:p w:rsidR="00A82364" w:rsidRPr="00FB2DAD" w:rsidRDefault="009D3880" w:rsidP="00903CAF">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w:t>
      </w:r>
      <w:r w:rsidR="00A82364" w:rsidRPr="00FB2DAD">
        <w:rPr>
          <w:rFonts w:ascii="Times New Roman" w:hAnsi="Times New Roman" w:cs="Times New Roman"/>
          <w:color w:val="000000" w:themeColor="text1"/>
          <w:sz w:val="24"/>
          <w:szCs w:val="24"/>
        </w:rPr>
        <w:t xml:space="preserve">emiliki modal yang cukup. </w:t>
      </w:r>
      <w:r w:rsidR="00897243" w:rsidRPr="00FB2DAD">
        <w:rPr>
          <w:rFonts w:ascii="Times New Roman" w:hAnsi="Times New Roman" w:cs="Times New Roman"/>
          <w:color w:val="000000" w:themeColor="text1"/>
          <w:sz w:val="24"/>
          <w:szCs w:val="24"/>
          <w:lang w:val="en-US"/>
        </w:rPr>
        <w:t xml:space="preserve">Modal tak selamanya berbentuk uang atau materi, tetapi </w:t>
      </w:r>
      <w:r w:rsidR="00624B4F" w:rsidRPr="00FB2DAD">
        <w:rPr>
          <w:rFonts w:ascii="Times New Roman" w:hAnsi="Times New Roman" w:cs="Times New Roman"/>
          <w:color w:val="000000" w:themeColor="text1"/>
          <w:sz w:val="24"/>
          <w:szCs w:val="24"/>
          <w:lang w:val="en-US"/>
        </w:rPr>
        <w:t>berupa sebuah keberanian dan keyakinan yang kuat.</w:t>
      </w:r>
    </w:p>
    <w:p w:rsidR="004D30C2" w:rsidRPr="00FB2DAD" w:rsidRDefault="004D30C2" w:rsidP="00903CAF">
      <w:pPr>
        <w:pStyle w:val="ListParagraph"/>
        <w:spacing w:after="0" w:line="360" w:lineRule="auto"/>
        <w:ind w:left="1080"/>
        <w:jc w:val="both"/>
        <w:rPr>
          <w:rFonts w:ascii="Times New Roman" w:hAnsi="Times New Roman" w:cs="Times New Roman"/>
          <w:color w:val="000000" w:themeColor="text1"/>
          <w:sz w:val="24"/>
          <w:szCs w:val="24"/>
          <w:lang w:val="en-US"/>
        </w:rPr>
      </w:pPr>
    </w:p>
    <w:p w:rsidR="004D30C2" w:rsidRPr="00FB2DAD" w:rsidRDefault="004D30C2" w:rsidP="004D30C2">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Knowing The Basic Business Management</w:t>
      </w:r>
      <w:r w:rsidRPr="00FB2DAD">
        <w:rPr>
          <w:rFonts w:ascii="Times New Roman" w:hAnsi="Times New Roman" w:cs="Times New Roman"/>
          <w:color w:val="000000" w:themeColor="text1"/>
          <w:sz w:val="24"/>
          <w:szCs w:val="24"/>
        </w:rPr>
        <w:t xml:space="preserve"> </w:t>
      </w:r>
    </w:p>
    <w:p w:rsidR="004D30C2" w:rsidRPr="00FB2DAD" w:rsidRDefault="004D30C2" w:rsidP="004D30C2">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Mengetahui dasar atau basic dalam mengelola suatu usaha, misalkan tahu pengelolaan usaha yang bagus, merancang bisnis yang akan memberikan keuntungan yang sesuai.</w:t>
      </w:r>
    </w:p>
    <w:p w:rsidR="004D30C2" w:rsidRPr="00FB2DAD" w:rsidRDefault="004D30C2" w:rsidP="004D30C2">
      <w:pPr>
        <w:pStyle w:val="ListParagraph"/>
        <w:spacing w:after="0" w:line="360" w:lineRule="auto"/>
        <w:ind w:left="1080"/>
        <w:jc w:val="both"/>
        <w:rPr>
          <w:rFonts w:ascii="Times New Roman" w:hAnsi="Times New Roman" w:cs="Times New Roman"/>
          <w:color w:val="000000" w:themeColor="text1"/>
          <w:sz w:val="24"/>
          <w:szCs w:val="24"/>
          <w:lang w:val="en-US"/>
        </w:rPr>
      </w:pPr>
    </w:p>
    <w:p w:rsidR="004D30C2" w:rsidRPr="00FB2DAD" w:rsidRDefault="004D30C2" w:rsidP="004D30C2">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Having The Proper</w:t>
      </w:r>
      <w:r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Attitude</w:t>
      </w:r>
      <w:r w:rsidRPr="00FB2DAD">
        <w:rPr>
          <w:rFonts w:ascii="Times New Roman" w:hAnsi="Times New Roman" w:cs="Times New Roman"/>
          <w:color w:val="000000" w:themeColor="text1"/>
          <w:sz w:val="24"/>
          <w:szCs w:val="24"/>
        </w:rPr>
        <w:t xml:space="preserve"> </w:t>
      </w:r>
    </w:p>
    <w:p w:rsidR="004D30C2" w:rsidRPr="00FB2DAD" w:rsidRDefault="004D30C2" w:rsidP="004D30C2">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Memiliki sikap yang perfectionis (sempurna) terhadap usaha yang sedang dijalaninya. Ia harus bersikap layaknya seorang pedagang ketika menghadapi pasar perdagangan. Ia harus sepenuh hati dalam menjalani dan mengembangkan usahanya. </w:t>
      </w:r>
    </w:p>
    <w:p w:rsidR="00A82364" w:rsidRPr="00FB2DAD" w:rsidRDefault="00325D28" w:rsidP="00867DFD">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 xml:space="preserve"> </w:t>
      </w:r>
      <w:r w:rsidR="00903CAF" w:rsidRPr="00FB2DAD">
        <w:rPr>
          <w:rFonts w:ascii="Times New Roman" w:hAnsi="Times New Roman" w:cs="Times New Roman"/>
          <w:color w:val="000000" w:themeColor="text1"/>
          <w:sz w:val="24"/>
          <w:szCs w:val="24"/>
          <w:lang w:val="en-US"/>
        </w:rPr>
        <w:t xml:space="preserve">  </w:t>
      </w:r>
    </w:p>
    <w:p w:rsidR="00242F52" w:rsidRPr="00FB2DAD" w:rsidRDefault="00A82364" w:rsidP="00741CB9">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Satisfying</w:t>
      </w:r>
      <w:r w:rsidR="008102E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Customer</w:t>
      </w:r>
      <w:r w:rsidR="008102E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by</w:t>
      </w:r>
      <w:r w:rsidR="008102E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Providing High Quality</w:t>
      </w:r>
      <w:r w:rsidR="008102E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Product</w:t>
      </w:r>
    </w:p>
    <w:p w:rsidR="00A82364" w:rsidRPr="00FB2DAD" w:rsidRDefault="008102E9" w:rsidP="00E76399">
      <w:pPr>
        <w:pStyle w:val="ListParagraph"/>
        <w:spacing w:after="0" w:line="360" w:lineRule="auto"/>
        <w:ind w:left="1080"/>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M</w:t>
      </w:r>
      <w:r w:rsidR="00A82364" w:rsidRPr="00FB2DAD">
        <w:rPr>
          <w:rFonts w:ascii="Times New Roman" w:hAnsi="Times New Roman" w:cs="Times New Roman"/>
          <w:color w:val="000000" w:themeColor="text1"/>
          <w:sz w:val="24"/>
          <w:szCs w:val="24"/>
        </w:rPr>
        <w:t>emberi kepuasan kepada pelanggan dengan cara menyediakan barang dan jasa yang bermutu, bermanfaat dan memuaskan.</w:t>
      </w:r>
    </w:p>
    <w:p w:rsidR="00E76399" w:rsidRPr="00FB2DAD" w:rsidRDefault="00E76399" w:rsidP="00E76399">
      <w:pPr>
        <w:pStyle w:val="ListParagraph"/>
        <w:spacing w:after="0" w:line="360" w:lineRule="auto"/>
        <w:ind w:left="1080"/>
        <w:jc w:val="both"/>
        <w:rPr>
          <w:rFonts w:ascii="Times New Roman" w:hAnsi="Times New Roman" w:cs="Times New Roman"/>
          <w:color w:val="000000" w:themeColor="text1"/>
          <w:sz w:val="24"/>
          <w:szCs w:val="24"/>
          <w:lang w:val="en-US"/>
        </w:rPr>
      </w:pPr>
    </w:p>
    <w:p w:rsidR="00E76399" w:rsidRPr="00FB2DAD" w:rsidRDefault="00E76399" w:rsidP="00741CB9">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Knowin</w:t>
      </w:r>
      <w:r w:rsidRPr="00FB2DAD">
        <w:rPr>
          <w:rFonts w:ascii="Times New Roman" w:hAnsi="Times New Roman" w:cs="Times New Roman"/>
          <w:i/>
          <w:color w:val="000000" w:themeColor="text1"/>
          <w:sz w:val="24"/>
          <w:szCs w:val="24"/>
          <w:lang w:val="en-US"/>
        </w:rPr>
        <w:t xml:space="preserve">g </w:t>
      </w:r>
      <w:r w:rsidR="00A82364" w:rsidRPr="00FB2DAD">
        <w:rPr>
          <w:rFonts w:ascii="Times New Roman" w:hAnsi="Times New Roman" w:cs="Times New Roman"/>
          <w:i/>
          <w:color w:val="000000" w:themeColor="text1"/>
          <w:sz w:val="24"/>
          <w:szCs w:val="24"/>
        </w:rPr>
        <w:t>How</w:t>
      </w:r>
      <w:r w:rsidRPr="00FB2DAD">
        <w:rPr>
          <w:rFonts w:ascii="Times New Roman" w:hAnsi="Times New Roman" w:cs="Times New Roman"/>
          <w:i/>
          <w:color w:val="000000" w:themeColor="text1"/>
          <w:sz w:val="24"/>
          <w:szCs w:val="24"/>
          <w:lang w:val="en-US"/>
        </w:rPr>
        <w:t xml:space="preserve"> </w:t>
      </w:r>
      <w:r w:rsidR="00A82364" w:rsidRPr="00FB2DAD">
        <w:rPr>
          <w:rFonts w:ascii="Times New Roman" w:hAnsi="Times New Roman" w:cs="Times New Roman"/>
          <w:i/>
          <w:color w:val="000000" w:themeColor="text1"/>
          <w:sz w:val="24"/>
          <w:szCs w:val="24"/>
        </w:rPr>
        <w:t>Compete</w:t>
      </w:r>
      <w:r w:rsidR="00A82364" w:rsidRPr="00FB2DAD">
        <w:rPr>
          <w:rFonts w:ascii="Times New Roman" w:hAnsi="Times New Roman" w:cs="Times New Roman"/>
          <w:color w:val="000000" w:themeColor="text1"/>
          <w:sz w:val="24"/>
          <w:szCs w:val="24"/>
        </w:rPr>
        <w:t xml:space="preserve"> </w:t>
      </w:r>
    </w:p>
    <w:p w:rsidR="00A82364" w:rsidRPr="00FB2DAD" w:rsidRDefault="00A82364" w:rsidP="00E76399">
      <w:pPr>
        <w:pStyle w:val="ListParagraph"/>
        <w:spacing w:after="0" w:line="360" w:lineRule="auto"/>
        <w:ind w:left="1080"/>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yaitu mengetahui strategi / cara bersaing. Ia </w:t>
      </w:r>
      <w:r w:rsidR="00EA5F67" w:rsidRPr="00FB2DAD">
        <w:rPr>
          <w:rFonts w:ascii="Times New Roman" w:hAnsi="Times New Roman" w:cs="Times New Roman"/>
          <w:color w:val="000000" w:themeColor="text1"/>
          <w:sz w:val="24"/>
          <w:szCs w:val="24"/>
        </w:rPr>
        <w:t>harus menggunakan analisis SWOT baik terhadap dirinya maupun terhadap pesaing.</w:t>
      </w:r>
    </w:p>
    <w:p w:rsidR="00741CB9" w:rsidRPr="00FB2DAD" w:rsidRDefault="00741CB9" w:rsidP="00E76399">
      <w:pPr>
        <w:pStyle w:val="ListParagraph"/>
        <w:spacing w:after="0" w:line="360" w:lineRule="auto"/>
        <w:ind w:left="1080"/>
        <w:jc w:val="both"/>
        <w:rPr>
          <w:rFonts w:ascii="Times New Roman" w:hAnsi="Times New Roman" w:cs="Times New Roman"/>
          <w:color w:val="000000" w:themeColor="text1"/>
          <w:sz w:val="24"/>
          <w:szCs w:val="24"/>
        </w:rPr>
      </w:pPr>
    </w:p>
    <w:p w:rsidR="00E76399" w:rsidRPr="00FB2DAD" w:rsidRDefault="00EA5F67" w:rsidP="00741CB9">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Copying</w:t>
      </w:r>
      <w:r w:rsidR="00E7639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with</w:t>
      </w:r>
      <w:r w:rsidR="00E7639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Regulations</w:t>
      </w:r>
      <w:r w:rsidR="00E7639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and</w:t>
      </w:r>
      <w:r w:rsidR="00E7639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Paperwork</w:t>
      </w:r>
    </w:p>
    <w:p w:rsidR="00EA5F67" w:rsidRPr="00FB2DAD" w:rsidRDefault="00741CB9" w:rsidP="00E76399">
      <w:pPr>
        <w:pStyle w:val="ListParagraph"/>
        <w:spacing w:after="0" w:line="360" w:lineRule="auto"/>
        <w:ind w:left="1080"/>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M</w:t>
      </w:r>
      <w:r w:rsidR="00EA5F67" w:rsidRPr="00FB2DAD">
        <w:rPr>
          <w:rFonts w:ascii="Times New Roman" w:hAnsi="Times New Roman" w:cs="Times New Roman"/>
          <w:color w:val="000000" w:themeColor="text1"/>
          <w:sz w:val="24"/>
          <w:szCs w:val="24"/>
        </w:rPr>
        <w:t>embuat aturan / pedoman yang jelas tersurat tidak tersirat di dalam perusahaan.</w:t>
      </w:r>
    </w:p>
    <w:p w:rsidR="00741CB9" w:rsidRPr="00FB2DAD" w:rsidRDefault="00741CB9" w:rsidP="00E76399">
      <w:pPr>
        <w:pStyle w:val="ListParagraph"/>
        <w:spacing w:after="0" w:line="360" w:lineRule="auto"/>
        <w:ind w:left="1080"/>
        <w:jc w:val="both"/>
        <w:rPr>
          <w:rFonts w:ascii="Times New Roman" w:hAnsi="Times New Roman" w:cs="Times New Roman"/>
          <w:color w:val="000000" w:themeColor="text1"/>
          <w:sz w:val="24"/>
          <w:szCs w:val="24"/>
        </w:rPr>
      </w:pPr>
    </w:p>
    <w:p w:rsidR="00E76399" w:rsidRPr="00FB2DAD" w:rsidRDefault="00EA5F67" w:rsidP="00CB3F3F">
      <w:pPr>
        <w:pStyle w:val="ListParagraph"/>
        <w:numPr>
          <w:ilvl w:val="0"/>
          <w:numId w:val="6"/>
        </w:numPr>
        <w:spacing w:after="0" w:line="360" w:lineRule="auto"/>
        <w:ind w:left="1418"/>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Marketing</w:t>
      </w:r>
      <w:r w:rsidR="00E76399"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Competence</w:t>
      </w:r>
    </w:p>
    <w:p w:rsidR="00EA5F67" w:rsidRPr="00FB2DAD" w:rsidRDefault="00EA5F67" w:rsidP="00E76399">
      <w:pPr>
        <w:pStyle w:val="ListParagraph"/>
        <w:spacing w:after="0" w:line="360" w:lineRule="auto"/>
        <w:ind w:left="1080"/>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yaitu memiliki kompetensi dalam menemukan pasar yang cocok, mengidentifikasi pelanggan dan menjaga kelangsunganhidup perusahaan.</w:t>
      </w:r>
      <w:r w:rsidR="00A01718" w:rsidRPr="00FB2DAD">
        <w:rPr>
          <w:rFonts w:ascii="Times New Roman" w:hAnsi="Times New Roman" w:cs="Times New Roman"/>
          <w:color w:val="000000" w:themeColor="text1"/>
          <w:sz w:val="24"/>
          <w:szCs w:val="24"/>
        </w:rPr>
        <w:t xml:space="preserve"> Ia harus mengetahui bagaimana menemukan pelanggan yang spesifik.</w:t>
      </w:r>
    </w:p>
    <w:p w:rsidR="00F35215" w:rsidRPr="00FB2DAD" w:rsidRDefault="00F35215" w:rsidP="00F46B06">
      <w:pPr>
        <w:pStyle w:val="ListParagraph"/>
        <w:spacing w:after="0" w:line="360" w:lineRule="auto"/>
        <w:jc w:val="both"/>
        <w:rPr>
          <w:rFonts w:ascii="Times New Roman" w:hAnsi="Times New Roman" w:cs="Times New Roman"/>
          <w:color w:val="000000" w:themeColor="text1"/>
          <w:sz w:val="24"/>
          <w:szCs w:val="24"/>
        </w:rPr>
      </w:pPr>
    </w:p>
    <w:p w:rsidR="00E313D3" w:rsidRPr="00FB2DAD" w:rsidRDefault="00303682"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Dalam menggerakkan usaha, keterampilan apa saja yang harus dimiliki oleh seorang </w:t>
      </w:r>
      <w:r w:rsidRPr="00FB2DAD">
        <w:rPr>
          <w:rFonts w:ascii="Times New Roman" w:hAnsi="Times New Roman" w:cs="Times New Roman"/>
          <w:i/>
          <w:color w:val="000000" w:themeColor="text1"/>
          <w:sz w:val="24"/>
          <w:szCs w:val="24"/>
        </w:rPr>
        <w:t>Entrepreneur</w:t>
      </w:r>
      <w:r w:rsidRPr="00FB2DAD">
        <w:rPr>
          <w:rFonts w:ascii="Times New Roman" w:hAnsi="Times New Roman" w:cs="Times New Roman"/>
          <w:color w:val="000000" w:themeColor="text1"/>
          <w:sz w:val="24"/>
          <w:szCs w:val="24"/>
        </w:rPr>
        <w:t>?</w:t>
      </w:r>
    </w:p>
    <w:p w:rsidR="00E313D3" w:rsidRPr="00FB2DAD" w:rsidRDefault="00E313D3" w:rsidP="00F46B06">
      <w:pPr>
        <w:pStyle w:val="ListParagraph"/>
        <w:spacing w:after="0" w:line="360" w:lineRule="auto"/>
        <w:jc w:val="both"/>
        <w:rPr>
          <w:rFonts w:ascii="Times New Roman" w:hAnsi="Times New Roman" w:cs="Times New Roman"/>
          <w:color w:val="000000" w:themeColor="text1"/>
          <w:sz w:val="24"/>
          <w:szCs w:val="24"/>
        </w:rPr>
      </w:pPr>
    </w:p>
    <w:p w:rsidR="00E313D3" w:rsidRPr="00FB2DAD" w:rsidRDefault="00E313D3"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Technical</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Skill</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w:t>
      </w:r>
      <w:r w:rsidR="00D35FFF"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K</w:t>
      </w:r>
      <w:r w:rsidR="009A293B" w:rsidRPr="00FB2DAD">
        <w:rPr>
          <w:rFonts w:ascii="Times New Roman" w:hAnsi="Times New Roman" w:cs="Times New Roman"/>
          <w:color w:val="000000" w:themeColor="text1"/>
          <w:sz w:val="24"/>
          <w:szCs w:val="24"/>
        </w:rPr>
        <w:t>eterampilan yang diperlukan untuk melakukan tugas-tugas khusus.</w:t>
      </w:r>
    </w:p>
    <w:p w:rsidR="00AB144E" w:rsidRPr="00FB2DAD" w:rsidRDefault="00AB144E"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Human Relations</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Skill</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keterampilan untuk memahami, mengerti, berkomunikasi dan berelasi dengan orang lain dalam organisasi.</w:t>
      </w:r>
    </w:p>
    <w:p w:rsidR="00AB144E" w:rsidRPr="00FB2DAD" w:rsidRDefault="00AB144E"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Conceptual</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Skill</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w:t>
      </w:r>
      <w:r w:rsidRPr="00FB2DAD">
        <w:rPr>
          <w:rFonts w:ascii="Times New Roman" w:hAnsi="Times New Roman" w:cs="Times New Roman"/>
          <w:color w:val="000000" w:themeColor="text1"/>
          <w:sz w:val="24"/>
          <w:szCs w:val="24"/>
        </w:rPr>
        <w:t xml:space="preserve"> keterampilan personal untuk berpikir abstrak, untuk mendiagnosis dan untuk menganalisis situasi yang berbeda dan melihat situasi luar.</w:t>
      </w:r>
    </w:p>
    <w:p w:rsidR="00AB144E" w:rsidRPr="00FB2DAD" w:rsidRDefault="00AB144E"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lastRenderedPageBreak/>
        <w:t>Decision</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Making</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Skill</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keterampilan untuk merumuskan masalah dan memilih cara bertindak yang terbaik untuk memecah masalah tersebut.</w:t>
      </w:r>
    </w:p>
    <w:p w:rsidR="00AB144E" w:rsidRPr="00FB2DAD" w:rsidRDefault="00AB144E"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Time Management Skill</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w:t>
      </w:r>
      <w:r w:rsidRPr="00FB2DAD">
        <w:rPr>
          <w:rFonts w:ascii="Times New Roman" w:hAnsi="Times New Roman" w:cs="Times New Roman"/>
          <w:color w:val="000000" w:themeColor="text1"/>
          <w:sz w:val="24"/>
          <w:szCs w:val="24"/>
        </w:rPr>
        <w:t xml:space="preserve"> keterampilan dalam menggunakan dan mengatur waktu seefisien dan seproduktif mungkin.</w:t>
      </w:r>
    </w:p>
    <w:p w:rsidR="00AB144E" w:rsidRPr="00FB2DAD" w:rsidRDefault="00AB144E"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Individual Skills</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and</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Attitudes</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keterampilan dan sikap individu.</w:t>
      </w:r>
    </w:p>
    <w:p w:rsidR="00AB144E" w:rsidRPr="00FB2DAD" w:rsidRDefault="00AB144E"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Knowledge of Business</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pengetahuan tentang bisnis yang akan dimasuki.</w:t>
      </w:r>
    </w:p>
    <w:p w:rsidR="00434F48" w:rsidRPr="00FB2DAD" w:rsidRDefault="00434F48"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Establishment of Goal</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kemantapan dalam menentukan tujuan perusahaan.</w:t>
      </w:r>
    </w:p>
    <w:p w:rsidR="00434F48" w:rsidRPr="00FB2DAD" w:rsidRDefault="00434F48" w:rsidP="00E02BDB">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Take</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Advantages of the</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Opportunities</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keunggulan dalam menemukan peluang bisnis.</w:t>
      </w:r>
    </w:p>
    <w:p w:rsidR="00434F48" w:rsidRPr="00FB2DAD" w:rsidRDefault="00434F48" w:rsidP="00F46B06">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Adapttothe</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Change</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kemampuan untuk beradaptasi dengan perubahan.</w:t>
      </w:r>
    </w:p>
    <w:p w:rsidR="00207DD8" w:rsidRPr="00FB2DAD" w:rsidRDefault="00434F48" w:rsidP="00F46B06">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i/>
          <w:color w:val="000000" w:themeColor="text1"/>
          <w:sz w:val="24"/>
          <w:szCs w:val="24"/>
        </w:rPr>
        <w:t>Minimizethe</w:t>
      </w:r>
      <w:r w:rsidR="00D35FFF" w:rsidRPr="00FB2DAD">
        <w:rPr>
          <w:rFonts w:ascii="Times New Roman" w:hAnsi="Times New Roman" w:cs="Times New Roman"/>
          <w:i/>
          <w:color w:val="000000" w:themeColor="text1"/>
          <w:sz w:val="24"/>
          <w:szCs w:val="24"/>
          <w:lang w:val="en-US"/>
        </w:rPr>
        <w:t xml:space="preserve"> </w:t>
      </w:r>
      <w:r w:rsidRPr="00FB2DAD">
        <w:rPr>
          <w:rFonts w:ascii="Times New Roman" w:hAnsi="Times New Roman" w:cs="Times New Roman"/>
          <w:i/>
          <w:color w:val="000000" w:themeColor="text1"/>
          <w:sz w:val="24"/>
          <w:szCs w:val="24"/>
        </w:rPr>
        <w:t>Threatsto Business</w:t>
      </w:r>
      <w:r w:rsidRPr="00FB2DAD">
        <w:rPr>
          <w:rFonts w:ascii="Times New Roman" w:hAnsi="Times New Roman" w:cs="Times New Roman"/>
          <w:color w:val="000000" w:themeColor="text1"/>
          <w:sz w:val="24"/>
          <w:szCs w:val="24"/>
        </w:rPr>
        <w:t xml:space="preserve"> </w:t>
      </w:r>
      <w:r w:rsidR="00D35FFF" w:rsidRPr="00FB2DAD">
        <w:rPr>
          <w:rFonts w:ascii="Times New Roman" w:hAnsi="Times New Roman" w:cs="Times New Roman"/>
          <w:color w:val="000000" w:themeColor="text1"/>
          <w:sz w:val="24"/>
          <w:szCs w:val="24"/>
          <w:lang w:val="en-US"/>
        </w:rPr>
        <w:t xml:space="preserve">: </w:t>
      </w:r>
      <w:r w:rsidRPr="00FB2DAD">
        <w:rPr>
          <w:rFonts w:ascii="Times New Roman" w:hAnsi="Times New Roman" w:cs="Times New Roman"/>
          <w:color w:val="000000" w:themeColor="text1"/>
          <w:sz w:val="24"/>
          <w:szCs w:val="24"/>
        </w:rPr>
        <w:t xml:space="preserve"> kemampuan untuk meminimalkan ancaman terhadap perusahaan.</w:t>
      </w:r>
    </w:p>
    <w:p w:rsidR="009A293B" w:rsidRPr="00FB2DAD" w:rsidRDefault="009A293B" w:rsidP="00F46B06">
      <w:pPr>
        <w:pStyle w:val="ListParagraph"/>
        <w:spacing w:after="0" w:line="360" w:lineRule="auto"/>
        <w:ind w:left="1080"/>
        <w:jc w:val="both"/>
        <w:rPr>
          <w:rFonts w:ascii="Times New Roman" w:hAnsi="Times New Roman" w:cs="Times New Roman"/>
          <w:color w:val="000000" w:themeColor="text1"/>
          <w:sz w:val="24"/>
          <w:szCs w:val="24"/>
        </w:rPr>
      </w:pPr>
    </w:p>
    <w:p w:rsidR="007539F6" w:rsidRPr="00FB2DAD" w:rsidRDefault="007539F6"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Kunci sukses dalam menjalankan usaha antara lain ditentukan oleh bagaimana kemampuan kita memanage waktu. Jelaskan strategi Saudara dalam memanfaatkan waktu tersebut agar setiap hari Saudara bisa produktif!</w:t>
      </w:r>
    </w:p>
    <w:p w:rsidR="00A3397E" w:rsidRPr="00FB2DAD" w:rsidRDefault="00A3397E" w:rsidP="00A3397E">
      <w:pPr>
        <w:spacing w:after="0" w:line="360" w:lineRule="auto"/>
        <w:jc w:val="both"/>
        <w:rPr>
          <w:rFonts w:ascii="Times New Roman" w:hAnsi="Times New Roman" w:cs="Times New Roman"/>
          <w:color w:val="000000" w:themeColor="text1"/>
          <w:sz w:val="24"/>
          <w:szCs w:val="24"/>
        </w:rPr>
      </w:pPr>
    </w:p>
    <w:p w:rsidR="00A3397E" w:rsidRPr="00FB2DAD" w:rsidRDefault="00A3397E" w:rsidP="00685C73">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Merencanakan dengan matang apa yang akan dilakukan pada hari ini dan hari-hari selanjutnya</w:t>
      </w:r>
    </w:p>
    <w:p w:rsidR="00A3397E" w:rsidRPr="00FB2DAD" w:rsidRDefault="00A3397E" w:rsidP="00685C73">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Membuat daftar yang ingin dilakukan (To Do List)</w:t>
      </w:r>
    </w:p>
    <w:p w:rsidR="00A3397E" w:rsidRPr="00FB2DAD" w:rsidRDefault="00685C73" w:rsidP="00685C73">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Menentukan deadline dalam setiap pekerjaan yang ingin dicapai</w:t>
      </w:r>
    </w:p>
    <w:p w:rsidR="00685C73" w:rsidRPr="00FB2DAD" w:rsidRDefault="00685C73" w:rsidP="00685C73">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Mengutamakan waktu </w:t>
      </w:r>
    </w:p>
    <w:p w:rsidR="00717BAE" w:rsidRPr="00FB2DAD" w:rsidRDefault="00717BAE" w:rsidP="00F46B06">
      <w:pPr>
        <w:pStyle w:val="ListParagraph"/>
        <w:spacing w:after="0" w:line="360" w:lineRule="auto"/>
        <w:jc w:val="both"/>
        <w:rPr>
          <w:rFonts w:ascii="Times New Roman" w:hAnsi="Times New Roman" w:cs="Times New Roman"/>
          <w:color w:val="000000" w:themeColor="text1"/>
          <w:sz w:val="24"/>
          <w:szCs w:val="24"/>
        </w:rPr>
      </w:pPr>
    </w:p>
    <w:p w:rsidR="007539F6" w:rsidRPr="00FB2DAD" w:rsidRDefault="007539F6"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t xml:space="preserve">Suatu organisasi akan </w:t>
      </w:r>
      <w:r w:rsidR="00C96A8D" w:rsidRPr="00FB2DAD">
        <w:rPr>
          <w:rFonts w:ascii="Times New Roman" w:hAnsi="Times New Roman" w:cs="Times New Roman"/>
          <w:i/>
          <w:color w:val="000000" w:themeColor="text1"/>
          <w:sz w:val="24"/>
          <w:szCs w:val="24"/>
        </w:rPr>
        <w:t>Survi</w:t>
      </w:r>
      <w:r w:rsidRPr="00FB2DAD">
        <w:rPr>
          <w:rFonts w:ascii="Times New Roman" w:hAnsi="Times New Roman" w:cs="Times New Roman"/>
          <w:i/>
          <w:color w:val="000000" w:themeColor="text1"/>
          <w:sz w:val="24"/>
          <w:szCs w:val="24"/>
        </w:rPr>
        <w:t>ve</w:t>
      </w:r>
      <w:r w:rsidRPr="00FB2DAD">
        <w:rPr>
          <w:rFonts w:ascii="Times New Roman" w:hAnsi="Times New Roman" w:cs="Times New Roman"/>
          <w:color w:val="000000" w:themeColor="text1"/>
          <w:sz w:val="24"/>
          <w:szCs w:val="24"/>
        </w:rPr>
        <w:t xml:space="preserve"> apabila mampu beradaptasi dengan lingkungan dan perubahan yang terjadi. Jelaskan strategi yang Saudara terapkan terkait hal ini agar perusahaan Saudara tetap </w:t>
      </w:r>
      <w:r w:rsidRPr="00FB2DAD">
        <w:rPr>
          <w:rFonts w:ascii="Times New Roman" w:hAnsi="Times New Roman" w:cs="Times New Roman"/>
          <w:i/>
          <w:color w:val="000000" w:themeColor="text1"/>
          <w:sz w:val="24"/>
          <w:szCs w:val="24"/>
        </w:rPr>
        <w:t>Survive</w:t>
      </w:r>
      <w:r w:rsidRPr="00FB2DAD">
        <w:rPr>
          <w:rFonts w:ascii="Times New Roman" w:hAnsi="Times New Roman" w:cs="Times New Roman"/>
          <w:color w:val="000000" w:themeColor="text1"/>
          <w:sz w:val="24"/>
          <w:szCs w:val="24"/>
        </w:rPr>
        <w:t>!</w:t>
      </w:r>
    </w:p>
    <w:p w:rsidR="00717BAE" w:rsidRPr="00FB2DAD" w:rsidRDefault="00717BAE" w:rsidP="00F46B06">
      <w:pPr>
        <w:pStyle w:val="ListParagraph"/>
        <w:spacing w:after="0" w:line="360" w:lineRule="auto"/>
        <w:jc w:val="both"/>
        <w:rPr>
          <w:rFonts w:ascii="Times New Roman" w:hAnsi="Times New Roman" w:cs="Times New Roman"/>
          <w:color w:val="000000" w:themeColor="text1"/>
          <w:sz w:val="24"/>
          <w:szCs w:val="24"/>
        </w:rPr>
      </w:pPr>
    </w:p>
    <w:p w:rsidR="008737ED" w:rsidRPr="00FB2DAD" w:rsidRDefault="008737ED"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Sebagai seorang pengusaha, saya harus selalu tangap dan progressif terhadap perubahan-perubahan yang terjadi di lingkungan. Jangn sampai kita tidak dapat memanfaatkan peluang yang ada untuk mengembangkan usaha kita. Saya juga harus membuat inovasi baru sesuai dengan perubahan yang terjadi di luar sana.</w:t>
      </w:r>
    </w:p>
    <w:p w:rsidR="00717BAE" w:rsidRPr="00FB2DAD" w:rsidRDefault="00717BAE" w:rsidP="00F46B06">
      <w:pPr>
        <w:pStyle w:val="ListParagraph"/>
        <w:spacing w:after="0" w:line="360" w:lineRule="auto"/>
        <w:jc w:val="both"/>
        <w:rPr>
          <w:rFonts w:ascii="Times New Roman" w:hAnsi="Times New Roman" w:cs="Times New Roman"/>
          <w:color w:val="000000" w:themeColor="text1"/>
          <w:sz w:val="24"/>
          <w:szCs w:val="24"/>
        </w:rPr>
      </w:pPr>
    </w:p>
    <w:p w:rsidR="007539F6" w:rsidRPr="00FB2DAD" w:rsidRDefault="007539F6" w:rsidP="00F46B06">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FB2DAD">
        <w:rPr>
          <w:rFonts w:ascii="Times New Roman" w:hAnsi="Times New Roman" w:cs="Times New Roman"/>
          <w:color w:val="000000" w:themeColor="text1"/>
          <w:sz w:val="24"/>
          <w:szCs w:val="24"/>
        </w:rPr>
        <w:lastRenderedPageBreak/>
        <w:t>Dalam menjalankan organisasi perusahaan, faktor sumber daya manusia sangat menentukan keberhasilan usaha kita. Apa kiat Saudara untuk memacu agar karyawan berprestasi? Strategi apa yang akan dilakukan untuk meminimalkan pelanggaran di perusahaan Saudara?</w:t>
      </w:r>
    </w:p>
    <w:p w:rsidR="000674B8" w:rsidRPr="00FB2DAD" w:rsidRDefault="000674B8" w:rsidP="00F46B06">
      <w:pPr>
        <w:pStyle w:val="ListParagraph"/>
        <w:spacing w:after="0" w:line="360" w:lineRule="auto"/>
        <w:jc w:val="both"/>
        <w:rPr>
          <w:rFonts w:ascii="Times New Roman" w:hAnsi="Times New Roman" w:cs="Times New Roman"/>
          <w:color w:val="000000" w:themeColor="text1"/>
          <w:sz w:val="24"/>
          <w:szCs w:val="24"/>
        </w:rPr>
      </w:pPr>
    </w:p>
    <w:p w:rsidR="00E47F59" w:rsidRPr="00FB2DAD" w:rsidRDefault="00E47F59" w:rsidP="00F46B06">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Cara memacu karyawan agar berprestasi adalah dengan memberikan semangat kepada mereka, memberikannya peluang untuk berkembang, memfasilitasi keperluan yang dibutuhkannya, serta selalu menghormati kerja keras mereka.</w:t>
      </w:r>
    </w:p>
    <w:p w:rsidR="003734BB" w:rsidRPr="00FB2DAD" w:rsidRDefault="00E47F59" w:rsidP="00E47F59">
      <w:pPr>
        <w:pStyle w:val="ListParagraph"/>
        <w:spacing w:after="0" w:line="360" w:lineRule="auto"/>
        <w:jc w:val="both"/>
        <w:rPr>
          <w:rFonts w:ascii="Times New Roman" w:hAnsi="Times New Roman" w:cs="Times New Roman"/>
          <w:color w:val="000000" w:themeColor="text1"/>
          <w:sz w:val="24"/>
          <w:szCs w:val="24"/>
          <w:lang w:val="en-US"/>
        </w:rPr>
      </w:pPr>
      <w:r w:rsidRPr="00FB2DAD">
        <w:rPr>
          <w:rFonts w:ascii="Times New Roman" w:hAnsi="Times New Roman" w:cs="Times New Roman"/>
          <w:color w:val="000000" w:themeColor="text1"/>
          <w:sz w:val="24"/>
          <w:szCs w:val="24"/>
          <w:lang w:val="en-US"/>
        </w:rPr>
        <w:t>Cara menimalkan pelanggaran dalam perusahaan antara lain, memberikan tauladan yang baik dari pimpinan kepada karyawan, membuat peraturan yang tegas, memberikan hukuman atau sanksi yang sesuai, dan mengingatkan selalu peraturan yang ada.</w:t>
      </w:r>
      <w:bookmarkEnd w:id="0"/>
    </w:p>
    <w:sectPr w:rsidR="003734BB" w:rsidRPr="00FB2DAD" w:rsidSect="006A16E6">
      <w:headerReference w:type="default" r:id="rId9"/>
      <w:pgSz w:w="11906" w:h="16838"/>
      <w:pgMar w:top="1701"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25D" w:rsidRDefault="0026425D" w:rsidP="006A16E6">
      <w:pPr>
        <w:spacing w:after="0" w:line="240" w:lineRule="auto"/>
      </w:pPr>
      <w:r>
        <w:separator/>
      </w:r>
    </w:p>
  </w:endnote>
  <w:endnote w:type="continuationSeparator" w:id="0">
    <w:p w:rsidR="0026425D" w:rsidRDefault="0026425D"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25D" w:rsidRDefault="0026425D" w:rsidP="006A16E6">
      <w:pPr>
        <w:spacing w:after="0" w:line="240" w:lineRule="auto"/>
      </w:pPr>
      <w:r>
        <w:separator/>
      </w:r>
    </w:p>
  </w:footnote>
  <w:footnote w:type="continuationSeparator" w:id="0">
    <w:p w:rsidR="0026425D" w:rsidRDefault="0026425D"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B6" w:rsidRDefault="0026425D">
    <w:pPr>
      <w:pStyle w:val="Header"/>
    </w:pPr>
    <w:r>
      <w:rPr>
        <w:noProof/>
        <w:lang w:eastAsia="id-ID"/>
      </w:rPr>
      <w:pict>
        <v:shapetype id="_x0000_t202" coordsize="21600,21600" o:spt="202" path="m,l,21600r21600,l21600,xe">
          <v:stroke joinstyle="miter"/>
          <v:path gradientshapeok="t" o:connecttype="rect"/>
        </v:shapetype>
        <v:shape id="Text Box 220" o:spid="_x0000_s2050"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25CB6" w:rsidRDefault="0052602B">
                <w:pPr>
                  <w:spacing w:after="0" w:line="240" w:lineRule="auto"/>
                  <w:jc w:val="right"/>
                  <w:rPr>
                    <w:noProof/>
                  </w:rPr>
                </w:pPr>
                <w:r>
                  <w:rPr>
                    <w:noProof/>
                  </w:rPr>
                  <w:t xml:space="preserve">Tugas Kewirausahaan </w:t>
                </w:r>
                <w:r w:rsidR="00225CB6">
                  <w:rPr>
                    <w:noProof/>
                  </w:rPr>
                  <w:t xml:space="preserve">BAB II </w:t>
                </w:r>
                <w:r w:rsidR="00225CB6" w:rsidRPr="00225CB6">
                  <w:rPr>
                    <w:i/>
                    <w:noProof/>
                  </w:rPr>
                  <w:t>“Entrepreneurship”</w:t>
                </w:r>
              </w:p>
            </w:txbxContent>
          </v:textbox>
          <w10:wrap anchorx="margin" anchory="margin"/>
        </v:shape>
      </w:pict>
    </w:r>
    <w:r>
      <w:rPr>
        <w:noProof/>
        <w:lang w:eastAsia="id-ID"/>
      </w:rPr>
      <w:pict>
        <v:shape id="Text Box 221" o:spid="_x0000_s2049" type="#_x0000_t202" style="position:absolute;margin-left:125.4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25CB6" w:rsidRDefault="00EB4AEA">
                <w:pPr>
                  <w:spacing w:after="0" w:line="240" w:lineRule="auto"/>
                  <w:rPr>
                    <w:color w:val="FFFFFF" w:themeColor="background1"/>
                  </w:rPr>
                </w:pPr>
                <w:r>
                  <w:fldChar w:fldCharType="begin"/>
                </w:r>
                <w:r w:rsidR="00225CB6">
                  <w:instrText xml:space="preserve"> PAGE   \* MERGEFORMAT </w:instrText>
                </w:r>
                <w:r>
                  <w:fldChar w:fldCharType="separate"/>
                </w:r>
                <w:r w:rsidR="00FB2DAD" w:rsidRPr="00FB2DAD">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01B4B"/>
    <w:multiLevelType w:val="hybridMultilevel"/>
    <w:tmpl w:val="1310C11E"/>
    <w:lvl w:ilvl="0" w:tplc="930845EE">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2AAA669A"/>
    <w:multiLevelType w:val="hybridMultilevel"/>
    <w:tmpl w:val="ACF2684C"/>
    <w:lvl w:ilvl="0" w:tplc="EFB8304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AFF58E4"/>
    <w:multiLevelType w:val="hybridMultilevel"/>
    <w:tmpl w:val="CD20DEF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4E623A5E"/>
    <w:multiLevelType w:val="hybridMultilevel"/>
    <w:tmpl w:val="C4AA3382"/>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68B11D81"/>
    <w:multiLevelType w:val="hybridMultilevel"/>
    <w:tmpl w:val="3A402564"/>
    <w:lvl w:ilvl="0" w:tplc="F0022C3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6DD978F8"/>
    <w:multiLevelType w:val="hybridMultilevel"/>
    <w:tmpl w:val="75AE2658"/>
    <w:lvl w:ilvl="0" w:tplc="C1E02AF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6E3C37CD"/>
    <w:multiLevelType w:val="hybridMultilevel"/>
    <w:tmpl w:val="ECFAE818"/>
    <w:lvl w:ilvl="0" w:tplc="6338E4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5202553"/>
    <w:multiLevelType w:val="hybridMultilevel"/>
    <w:tmpl w:val="2C123E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75F219C8"/>
    <w:multiLevelType w:val="hybridMultilevel"/>
    <w:tmpl w:val="C1ECFECA"/>
    <w:lvl w:ilvl="0" w:tplc="256CE66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6"/>
  </w:num>
  <w:num w:numId="4">
    <w:abstractNumId w:val="5"/>
  </w:num>
  <w:num w:numId="5">
    <w:abstractNumId w:val="0"/>
  </w:num>
  <w:num w:numId="6">
    <w:abstractNumId w:val="3"/>
  </w:num>
  <w:num w:numId="7">
    <w:abstractNumId w:val="4"/>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03682"/>
    <w:rsid w:val="000163E8"/>
    <w:rsid w:val="00041437"/>
    <w:rsid w:val="0005331C"/>
    <w:rsid w:val="00060DC6"/>
    <w:rsid w:val="000674B8"/>
    <w:rsid w:val="00067DD7"/>
    <w:rsid w:val="000715DD"/>
    <w:rsid w:val="000716A5"/>
    <w:rsid w:val="00074678"/>
    <w:rsid w:val="00087291"/>
    <w:rsid w:val="000A781E"/>
    <w:rsid w:val="000F7CA1"/>
    <w:rsid w:val="00124419"/>
    <w:rsid w:val="00132E9D"/>
    <w:rsid w:val="00162B52"/>
    <w:rsid w:val="00163C58"/>
    <w:rsid w:val="00164661"/>
    <w:rsid w:val="00175421"/>
    <w:rsid w:val="001B73DE"/>
    <w:rsid w:val="001F5F6E"/>
    <w:rsid w:val="002079AC"/>
    <w:rsid w:val="00207DD8"/>
    <w:rsid w:val="002105B4"/>
    <w:rsid w:val="00221CE1"/>
    <w:rsid w:val="00225CB6"/>
    <w:rsid w:val="0023506C"/>
    <w:rsid w:val="00242913"/>
    <w:rsid w:val="00242F52"/>
    <w:rsid w:val="00250CB4"/>
    <w:rsid w:val="00255624"/>
    <w:rsid w:val="0026425D"/>
    <w:rsid w:val="00285F29"/>
    <w:rsid w:val="002924AC"/>
    <w:rsid w:val="00296D20"/>
    <w:rsid w:val="002C2345"/>
    <w:rsid w:val="002D49AD"/>
    <w:rsid w:val="00303682"/>
    <w:rsid w:val="003074C7"/>
    <w:rsid w:val="00325004"/>
    <w:rsid w:val="00325D28"/>
    <w:rsid w:val="0037329B"/>
    <w:rsid w:val="003734BB"/>
    <w:rsid w:val="003A300B"/>
    <w:rsid w:val="003A7AC4"/>
    <w:rsid w:val="003C2ADB"/>
    <w:rsid w:val="003F426E"/>
    <w:rsid w:val="004013E9"/>
    <w:rsid w:val="00411786"/>
    <w:rsid w:val="004144E3"/>
    <w:rsid w:val="00414B9C"/>
    <w:rsid w:val="004246AD"/>
    <w:rsid w:val="00434F48"/>
    <w:rsid w:val="004448ED"/>
    <w:rsid w:val="00451A0F"/>
    <w:rsid w:val="00457504"/>
    <w:rsid w:val="004715FA"/>
    <w:rsid w:val="00490264"/>
    <w:rsid w:val="004A152D"/>
    <w:rsid w:val="004A4608"/>
    <w:rsid w:val="004A577A"/>
    <w:rsid w:val="004A6791"/>
    <w:rsid w:val="004D1A36"/>
    <w:rsid w:val="004D30C2"/>
    <w:rsid w:val="00507AFB"/>
    <w:rsid w:val="00517591"/>
    <w:rsid w:val="0052602B"/>
    <w:rsid w:val="0053126A"/>
    <w:rsid w:val="005620C4"/>
    <w:rsid w:val="0056615A"/>
    <w:rsid w:val="00580B31"/>
    <w:rsid w:val="00583CCC"/>
    <w:rsid w:val="00584E5B"/>
    <w:rsid w:val="005D12DD"/>
    <w:rsid w:val="005D2AAE"/>
    <w:rsid w:val="00624B4F"/>
    <w:rsid w:val="00635739"/>
    <w:rsid w:val="00641C0A"/>
    <w:rsid w:val="00644A2D"/>
    <w:rsid w:val="006635AA"/>
    <w:rsid w:val="0066522D"/>
    <w:rsid w:val="006705F2"/>
    <w:rsid w:val="00677F3A"/>
    <w:rsid w:val="00684534"/>
    <w:rsid w:val="00685C73"/>
    <w:rsid w:val="006A16E6"/>
    <w:rsid w:val="006D153C"/>
    <w:rsid w:val="006D51C2"/>
    <w:rsid w:val="006D7193"/>
    <w:rsid w:val="006D731B"/>
    <w:rsid w:val="006F3D36"/>
    <w:rsid w:val="00700AD0"/>
    <w:rsid w:val="00717BAE"/>
    <w:rsid w:val="00741CB9"/>
    <w:rsid w:val="00746956"/>
    <w:rsid w:val="007539F6"/>
    <w:rsid w:val="007658C8"/>
    <w:rsid w:val="00782846"/>
    <w:rsid w:val="007C34A6"/>
    <w:rsid w:val="007E4DE3"/>
    <w:rsid w:val="007F685B"/>
    <w:rsid w:val="00802A94"/>
    <w:rsid w:val="008102E9"/>
    <w:rsid w:val="00830798"/>
    <w:rsid w:val="00837C5F"/>
    <w:rsid w:val="0085641A"/>
    <w:rsid w:val="00865DB2"/>
    <w:rsid w:val="00867DFD"/>
    <w:rsid w:val="008737ED"/>
    <w:rsid w:val="00876DED"/>
    <w:rsid w:val="008803C9"/>
    <w:rsid w:val="008868E4"/>
    <w:rsid w:val="00894792"/>
    <w:rsid w:val="00895442"/>
    <w:rsid w:val="00897243"/>
    <w:rsid w:val="008B660C"/>
    <w:rsid w:val="008C1020"/>
    <w:rsid w:val="008D66BE"/>
    <w:rsid w:val="008E5619"/>
    <w:rsid w:val="009023EA"/>
    <w:rsid w:val="00903CAF"/>
    <w:rsid w:val="009064A8"/>
    <w:rsid w:val="00924B8D"/>
    <w:rsid w:val="009274C9"/>
    <w:rsid w:val="009360D1"/>
    <w:rsid w:val="009413B9"/>
    <w:rsid w:val="00941494"/>
    <w:rsid w:val="00971BDC"/>
    <w:rsid w:val="009755B7"/>
    <w:rsid w:val="009A293B"/>
    <w:rsid w:val="009B14AD"/>
    <w:rsid w:val="009C2582"/>
    <w:rsid w:val="009D3880"/>
    <w:rsid w:val="009E3BA2"/>
    <w:rsid w:val="009E79EE"/>
    <w:rsid w:val="009F31F8"/>
    <w:rsid w:val="00A01718"/>
    <w:rsid w:val="00A05E4D"/>
    <w:rsid w:val="00A170BB"/>
    <w:rsid w:val="00A25210"/>
    <w:rsid w:val="00A260C1"/>
    <w:rsid w:val="00A3397E"/>
    <w:rsid w:val="00A4004C"/>
    <w:rsid w:val="00A71EB8"/>
    <w:rsid w:val="00A82364"/>
    <w:rsid w:val="00A95A50"/>
    <w:rsid w:val="00AB144E"/>
    <w:rsid w:val="00AD2D66"/>
    <w:rsid w:val="00B10353"/>
    <w:rsid w:val="00B11EAE"/>
    <w:rsid w:val="00B65E3C"/>
    <w:rsid w:val="00B71443"/>
    <w:rsid w:val="00B935F3"/>
    <w:rsid w:val="00BB0709"/>
    <w:rsid w:val="00BB3622"/>
    <w:rsid w:val="00BB5C01"/>
    <w:rsid w:val="00BC69D2"/>
    <w:rsid w:val="00BD01AF"/>
    <w:rsid w:val="00BE24B0"/>
    <w:rsid w:val="00BF5957"/>
    <w:rsid w:val="00C15CDF"/>
    <w:rsid w:val="00C216EF"/>
    <w:rsid w:val="00C421BA"/>
    <w:rsid w:val="00C54137"/>
    <w:rsid w:val="00C6770D"/>
    <w:rsid w:val="00C9439C"/>
    <w:rsid w:val="00C96A8D"/>
    <w:rsid w:val="00CA1522"/>
    <w:rsid w:val="00CB2F99"/>
    <w:rsid w:val="00CB3F3F"/>
    <w:rsid w:val="00CB6B8A"/>
    <w:rsid w:val="00CC4282"/>
    <w:rsid w:val="00CF0595"/>
    <w:rsid w:val="00CF1F36"/>
    <w:rsid w:val="00D01860"/>
    <w:rsid w:val="00D01E46"/>
    <w:rsid w:val="00D21626"/>
    <w:rsid w:val="00D22A4A"/>
    <w:rsid w:val="00D35FFF"/>
    <w:rsid w:val="00D36F0F"/>
    <w:rsid w:val="00D7054D"/>
    <w:rsid w:val="00D738EF"/>
    <w:rsid w:val="00DB3CEA"/>
    <w:rsid w:val="00DD7576"/>
    <w:rsid w:val="00E02BDB"/>
    <w:rsid w:val="00E12D56"/>
    <w:rsid w:val="00E23807"/>
    <w:rsid w:val="00E313D3"/>
    <w:rsid w:val="00E32CE8"/>
    <w:rsid w:val="00E408FD"/>
    <w:rsid w:val="00E47F59"/>
    <w:rsid w:val="00E50B8D"/>
    <w:rsid w:val="00E63FF8"/>
    <w:rsid w:val="00E76399"/>
    <w:rsid w:val="00E81BDC"/>
    <w:rsid w:val="00E94ED9"/>
    <w:rsid w:val="00EA0560"/>
    <w:rsid w:val="00EA5F67"/>
    <w:rsid w:val="00EB4AEA"/>
    <w:rsid w:val="00EC43AD"/>
    <w:rsid w:val="00ED3052"/>
    <w:rsid w:val="00F110B1"/>
    <w:rsid w:val="00F3180B"/>
    <w:rsid w:val="00F35215"/>
    <w:rsid w:val="00F46B06"/>
    <w:rsid w:val="00F54FE7"/>
    <w:rsid w:val="00F814AB"/>
    <w:rsid w:val="00FB2DAD"/>
    <w:rsid w:val="00FB4482"/>
    <w:rsid w:val="00FB476B"/>
    <w:rsid w:val="00FD0766"/>
    <w:rsid w:val="00FD3015"/>
    <w:rsid w:val="00FE3BB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636D264-BBE3-4AA0-8CBE-F6FB9A65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KULIAH\SEMESTER%205\KEWIRAUSAHAAN\Template%20Tugas%20Kewirausaha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A41E8-020C-45E4-AA83-60A8867B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Kewirausahaan 2.dotx</Template>
  <TotalTime>1166</TotalTime>
  <Pages>6</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TUGAS 2 ENTREPRENEURSHIP</vt:lpstr>
    </vt:vector>
  </TitlesOfParts>
  <Company>Putri Yulia Rochman</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ENTREPRENEURSHIP</dc:title>
  <dc:creator>LENOVO</dc:creator>
  <cp:lastModifiedBy>Rahmat Syaparudin</cp:lastModifiedBy>
  <cp:revision>98</cp:revision>
  <dcterms:created xsi:type="dcterms:W3CDTF">2014-09-19T06:09:00Z</dcterms:created>
  <dcterms:modified xsi:type="dcterms:W3CDTF">2015-02-23T18:49:00Z</dcterms:modified>
</cp:coreProperties>
</file>