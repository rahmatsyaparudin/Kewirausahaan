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06" w:rsidRPr="00D436F6" w:rsidRDefault="00F46B06" w:rsidP="00001FF7">
      <w:pPr>
        <w:spacing w:after="0" w:line="360" w:lineRule="auto"/>
        <w:jc w:val="both"/>
        <w:rPr>
          <w:rFonts w:ascii="Times New Roman" w:hAnsi="Times New Roman" w:cs="Times New Roman"/>
          <w:b/>
          <w:sz w:val="24"/>
          <w:szCs w:val="24"/>
        </w:rPr>
      </w:pPr>
      <w:bookmarkStart w:id="0" w:name="_GoBack"/>
      <w:r w:rsidRPr="00D436F6">
        <w:rPr>
          <w:rFonts w:ascii="Times New Roman" w:hAnsi="Times New Roman" w:cs="Times New Roman"/>
          <w:b/>
          <w:sz w:val="24"/>
          <w:szCs w:val="24"/>
        </w:rPr>
        <w:t>Nama</w:t>
      </w:r>
      <w:r w:rsidRPr="00D436F6">
        <w:rPr>
          <w:rFonts w:ascii="Times New Roman" w:hAnsi="Times New Roman" w:cs="Times New Roman"/>
          <w:b/>
          <w:sz w:val="24"/>
          <w:szCs w:val="24"/>
        </w:rPr>
        <w:tab/>
        <w:t>: Rahmat Syaparudin</w:t>
      </w:r>
    </w:p>
    <w:p w:rsidR="00F46B06" w:rsidRPr="00D436F6" w:rsidRDefault="00F46B06" w:rsidP="00001FF7">
      <w:pPr>
        <w:spacing w:after="0" w:line="360" w:lineRule="auto"/>
        <w:jc w:val="both"/>
        <w:rPr>
          <w:rFonts w:ascii="Times New Roman" w:hAnsi="Times New Roman" w:cs="Times New Roman"/>
          <w:b/>
          <w:sz w:val="24"/>
          <w:szCs w:val="24"/>
        </w:rPr>
      </w:pPr>
      <w:r w:rsidRPr="00D436F6">
        <w:rPr>
          <w:rFonts w:ascii="Times New Roman" w:hAnsi="Times New Roman" w:cs="Times New Roman"/>
          <w:b/>
          <w:sz w:val="24"/>
          <w:szCs w:val="24"/>
        </w:rPr>
        <w:t>NIM</w:t>
      </w:r>
      <w:r w:rsidRPr="00D436F6">
        <w:rPr>
          <w:rFonts w:ascii="Times New Roman" w:hAnsi="Times New Roman" w:cs="Times New Roman"/>
          <w:b/>
          <w:sz w:val="24"/>
          <w:szCs w:val="24"/>
        </w:rPr>
        <w:tab/>
        <w:t>: 10112747</w:t>
      </w:r>
    </w:p>
    <w:p w:rsidR="00F46B06" w:rsidRPr="00D436F6" w:rsidRDefault="00F46B06" w:rsidP="00001FF7">
      <w:pPr>
        <w:spacing w:after="0" w:line="360" w:lineRule="auto"/>
        <w:jc w:val="both"/>
        <w:rPr>
          <w:rFonts w:ascii="Times New Roman" w:hAnsi="Times New Roman" w:cs="Times New Roman"/>
          <w:b/>
          <w:sz w:val="24"/>
          <w:szCs w:val="24"/>
        </w:rPr>
      </w:pPr>
      <w:r w:rsidRPr="00D436F6">
        <w:rPr>
          <w:rFonts w:ascii="Times New Roman" w:hAnsi="Times New Roman" w:cs="Times New Roman"/>
          <w:b/>
          <w:sz w:val="24"/>
          <w:szCs w:val="24"/>
        </w:rPr>
        <w:t>Kelas</w:t>
      </w:r>
      <w:r w:rsidRPr="00D436F6">
        <w:rPr>
          <w:rFonts w:ascii="Times New Roman" w:hAnsi="Times New Roman" w:cs="Times New Roman"/>
          <w:b/>
          <w:sz w:val="24"/>
          <w:szCs w:val="24"/>
        </w:rPr>
        <w:tab/>
        <w:t>: KWU-10</w:t>
      </w:r>
    </w:p>
    <w:p w:rsidR="008D1902" w:rsidRPr="00D436F6" w:rsidRDefault="008D1902" w:rsidP="00001FF7">
      <w:pPr>
        <w:pStyle w:val="ListParagraph"/>
        <w:spacing w:after="0"/>
        <w:ind w:left="0"/>
        <w:contextualSpacing w:val="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Penetrasi internet di berbagai belahan dunia telah menumbuhkan ruang platform baru seperti e-commerce, electronic data interchange, virtual office, telemedicine, dan berbagai kemajuan lain yang telah menerobos batas – batas fisik antarnegara. Jelaskan pengguna internet di planet Bumi hingga tahun 2013!</w:t>
      </w:r>
    </w:p>
    <w:p w:rsidR="00D128A2" w:rsidRPr="00D436F6" w:rsidRDefault="00D128A2" w:rsidP="00001FF7">
      <w:pPr>
        <w:spacing w:after="0"/>
        <w:jc w:val="both"/>
        <w:rPr>
          <w:rFonts w:ascii="Times New Roman" w:hAnsi="Times New Roman" w:cs="Times New Roman"/>
          <w:b/>
          <w:sz w:val="24"/>
          <w:szCs w:val="24"/>
          <w:lang w:val="en-US"/>
        </w:rPr>
      </w:pPr>
    </w:p>
    <w:p w:rsidR="00D128A2" w:rsidRPr="00D436F6" w:rsidRDefault="00D128A2" w:rsidP="00001FF7">
      <w:pPr>
        <w:spacing w:after="0"/>
        <w:jc w:val="both"/>
        <w:rPr>
          <w:rFonts w:ascii="Times New Roman" w:hAnsi="Times New Roman" w:cs="Times New Roman"/>
          <w:sz w:val="24"/>
          <w:szCs w:val="24"/>
          <w:lang w:val="en-US"/>
        </w:rPr>
      </w:pPr>
      <w:r w:rsidRPr="00D436F6">
        <w:rPr>
          <w:rFonts w:ascii="Times New Roman" w:hAnsi="Times New Roman" w:cs="Times New Roman"/>
          <w:sz w:val="24"/>
          <w:szCs w:val="24"/>
          <w:lang w:val="en-US"/>
        </w:rPr>
        <w:t>Pengguna internet di planet bumi secara global berdasarkan kawasan di tahun 2013 adalah sebanyak 39%, dengan sebaran menunjukkan di Negara – Negara Eropa sebesar 75%, Amerika 61%, Rusia 52%, Negara – Negara Arab 38%, Asia Pasifik 32%, dan Afrika 16%.</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Bagaimana pengguna internet di Indonesia hingga tahun 2013? Bagaimana korelasinya terhadap pengguna media social? Prediksi pengguna internet di tahun – tahun mendatang?</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spacing w:after="0"/>
        <w:jc w:val="both"/>
        <w:rPr>
          <w:rFonts w:ascii="Times New Roman" w:hAnsi="Times New Roman" w:cs="Times New Roman"/>
          <w:sz w:val="24"/>
          <w:szCs w:val="24"/>
          <w:lang w:val="en-US"/>
        </w:rPr>
      </w:pPr>
      <w:r w:rsidRPr="00D436F6">
        <w:rPr>
          <w:rFonts w:ascii="Times New Roman" w:hAnsi="Times New Roman" w:cs="Times New Roman"/>
          <w:sz w:val="24"/>
          <w:szCs w:val="24"/>
          <w:lang w:val="en-US"/>
        </w:rPr>
        <w:t xml:space="preserve">Badan Pusat Statistik (BPS) bekerja sama dengan Asosiasi Penyelenggara Jasa Internet Indonesia (APJII) mencatat angka pertumbuhan pengguna internet di Indonesia hingga akhir tahun 2013 sudah mencapai 82 juta orang. Penetrasi internet di Indonesia saat ini adalah sekitar 28% dari total populasi penduduk Indonesia. Sekitar 90% diantaranya memiliki akun media social. </w:t>
      </w:r>
    </w:p>
    <w:p w:rsidR="00D128A2" w:rsidRPr="00D436F6" w:rsidRDefault="00D128A2" w:rsidP="00001FF7">
      <w:pPr>
        <w:spacing w:after="0"/>
        <w:jc w:val="both"/>
        <w:rPr>
          <w:rFonts w:ascii="Times New Roman" w:hAnsi="Times New Roman" w:cs="Times New Roman"/>
          <w:b/>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Jelaskan pola pengguna internet di Indonesia! Bagaimana pertumbuhan tahunan pengguna internet?</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spacing w:after="0"/>
        <w:jc w:val="both"/>
        <w:rPr>
          <w:rFonts w:ascii="Times New Roman" w:hAnsi="Times New Roman" w:cs="Times New Roman"/>
          <w:sz w:val="24"/>
          <w:szCs w:val="24"/>
          <w:lang w:val="en-US"/>
        </w:rPr>
      </w:pPr>
      <w:r w:rsidRPr="00D436F6">
        <w:rPr>
          <w:rFonts w:ascii="Times New Roman" w:hAnsi="Times New Roman" w:cs="Times New Roman"/>
          <w:sz w:val="24"/>
          <w:szCs w:val="24"/>
          <w:lang w:val="en-US"/>
        </w:rPr>
        <w:t>Pola penggunaan internet di Indonesia dari tahun ke tahun menunjukkan peningkatan yang signifikan. Dari tahun 1998 yang hanya 0.5 juta orang hingga tahun 2015 yang sampai 139 juta orang.</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Dalam membangun suatu usaha atau perusahaan sangat penting adanya situs guna mendukung ketersediaan dan kecepatan informasi sampai ke public. Jelaskan apa manfaat situs bagi suatu bisnis atau organisasi! Apa saja yang perlu saudara perhatikan saat membangun situs?</w:t>
      </w:r>
    </w:p>
    <w:p w:rsidR="00D128A2" w:rsidRPr="00D436F6" w:rsidRDefault="00D128A2" w:rsidP="00001FF7">
      <w:pPr>
        <w:pStyle w:val="ListParagraph"/>
        <w:spacing w:after="0"/>
        <w:ind w:left="0"/>
        <w:contextualSpacing w:val="0"/>
        <w:jc w:val="both"/>
        <w:rPr>
          <w:rFonts w:ascii="Times New Roman" w:hAnsi="Times New Roman" w:cs="Times New Roman"/>
          <w:b/>
          <w:sz w:val="24"/>
          <w:szCs w:val="24"/>
          <w:lang w:val="en-US"/>
        </w:rPr>
      </w:pPr>
    </w:p>
    <w:p w:rsidR="00D128A2" w:rsidRPr="00D436F6" w:rsidRDefault="00D128A2" w:rsidP="00001FF7">
      <w:pPr>
        <w:pStyle w:val="ListParagraph"/>
        <w:widowControl w:val="0"/>
        <w:numPr>
          <w:ilvl w:val="0"/>
          <w:numId w:val="48"/>
        </w:numPr>
        <w:adjustRightInd w:val="0"/>
        <w:spacing w:after="0" w:line="360" w:lineRule="atLeast"/>
        <w:ind w:left="0"/>
        <w:contextualSpacing w:val="0"/>
        <w:jc w:val="both"/>
        <w:textAlignment w:val="baseline"/>
        <w:rPr>
          <w:rFonts w:ascii="Times New Roman" w:hAnsi="Times New Roman" w:cs="Times New Roman"/>
          <w:b/>
          <w:sz w:val="24"/>
          <w:szCs w:val="24"/>
          <w:lang w:val="en-US"/>
        </w:rPr>
      </w:pPr>
      <w:r w:rsidRPr="00D436F6">
        <w:rPr>
          <w:rFonts w:ascii="Times New Roman" w:hAnsi="Times New Roman" w:cs="Times New Roman"/>
          <w:sz w:val="24"/>
          <w:szCs w:val="24"/>
          <w:lang w:val="en-US"/>
        </w:rPr>
        <w:t>Publikasi interaktif</w:t>
      </w:r>
    </w:p>
    <w:p w:rsidR="00D128A2" w:rsidRPr="00D436F6" w:rsidRDefault="00D128A2" w:rsidP="00001FF7">
      <w:pPr>
        <w:widowControl w:val="0"/>
        <w:numPr>
          <w:ilvl w:val="0"/>
          <w:numId w:val="41"/>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sz w:val="24"/>
          <w:szCs w:val="24"/>
          <w:lang w:val="en-US"/>
        </w:rPr>
        <w:t>Dukungan konsumen melalui e-mail</w:t>
      </w:r>
    </w:p>
    <w:p w:rsidR="00D128A2" w:rsidRPr="00D436F6" w:rsidRDefault="00D128A2" w:rsidP="00001FF7">
      <w:pPr>
        <w:widowControl w:val="0"/>
        <w:numPr>
          <w:ilvl w:val="0"/>
          <w:numId w:val="41"/>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sz w:val="24"/>
          <w:szCs w:val="24"/>
          <w:lang w:val="en-US"/>
        </w:rPr>
        <w:t>Meningkatkan hubungan dengan konsumen yang telah ada dan menarik klien baru</w:t>
      </w:r>
    </w:p>
    <w:p w:rsidR="00D128A2" w:rsidRPr="00D436F6" w:rsidRDefault="00D128A2" w:rsidP="00001FF7">
      <w:pPr>
        <w:widowControl w:val="0"/>
        <w:numPr>
          <w:ilvl w:val="0"/>
          <w:numId w:val="41"/>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sz w:val="24"/>
          <w:szCs w:val="24"/>
          <w:lang w:val="en-US"/>
        </w:rPr>
        <w:t>Menghasilkan ketertarikan dan membangun kepedulian pada produk, jasa, atau organisasi anda</w:t>
      </w:r>
    </w:p>
    <w:p w:rsidR="00D128A2" w:rsidRPr="00D436F6" w:rsidRDefault="00D128A2" w:rsidP="00001FF7">
      <w:pPr>
        <w:widowControl w:val="0"/>
        <w:numPr>
          <w:ilvl w:val="0"/>
          <w:numId w:val="41"/>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sz w:val="24"/>
          <w:szCs w:val="24"/>
          <w:lang w:val="en-US"/>
        </w:rPr>
        <w:lastRenderedPageBreak/>
        <w:t>Mengadakan penelitian pasar</w:t>
      </w:r>
    </w:p>
    <w:p w:rsidR="00D128A2" w:rsidRPr="00D436F6" w:rsidRDefault="00D128A2" w:rsidP="00001FF7">
      <w:pPr>
        <w:widowControl w:val="0"/>
        <w:numPr>
          <w:ilvl w:val="0"/>
          <w:numId w:val="41"/>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sz w:val="24"/>
          <w:szCs w:val="24"/>
          <w:lang w:val="en-US"/>
        </w:rPr>
        <w:t>Menjual produk dan jasa online</w:t>
      </w:r>
    </w:p>
    <w:p w:rsidR="00D128A2" w:rsidRPr="00D436F6" w:rsidRDefault="00D128A2" w:rsidP="00001FF7">
      <w:pPr>
        <w:widowControl w:val="0"/>
        <w:numPr>
          <w:ilvl w:val="0"/>
          <w:numId w:val="41"/>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sz w:val="24"/>
          <w:szCs w:val="24"/>
          <w:lang w:val="en-US"/>
        </w:rPr>
        <w:t>Menyediakan informasi dan ketersediaan produk yang terbaru</w:t>
      </w:r>
    </w:p>
    <w:p w:rsidR="00D128A2" w:rsidRPr="00D436F6" w:rsidRDefault="00D128A2" w:rsidP="00001FF7">
      <w:pPr>
        <w:spacing w:after="0"/>
        <w:jc w:val="both"/>
        <w:rPr>
          <w:rFonts w:ascii="Times New Roman" w:hAnsi="Times New Roman" w:cs="Times New Roman"/>
          <w:b/>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Bisnis komersial elektronik sedang booming saat ini. Jelaskan analisis saudara mengapa demikian? Bagaimana prospek pasar e-commerce di Indonesia?</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spacing w:after="0"/>
        <w:jc w:val="both"/>
        <w:rPr>
          <w:rFonts w:ascii="Times New Roman" w:hAnsi="Times New Roman" w:cs="Times New Roman"/>
          <w:sz w:val="24"/>
          <w:szCs w:val="24"/>
          <w:lang w:val="en-US"/>
        </w:rPr>
      </w:pPr>
      <w:r w:rsidRPr="00D436F6">
        <w:rPr>
          <w:rFonts w:ascii="Times New Roman" w:hAnsi="Times New Roman" w:cs="Times New Roman"/>
          <w:sz w:val="24"/>
          <w:szCs w:val="24"/>
          <w:lang w:val="en-US"/>
        </w:rPr>
        <w:t>Karena konsumen menginginkan pengalaman belanja multichannel yang memungkinkan mereka untuk berbelanja dan menyelesaikan transaksi dalam media yang mereka inginkan. Untuk memaksimalkan preferensi belanja, pebisnis online secara ritel melihat tren online kemudian mengimplementasikan selaras dengan system e-commerce sebagai tuntutan pasar. Prospek pasar e-commerce di Indonesia sangat bagus melihat adanya pengingkatan transaksi tiap tahunnya.</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Bagaimana kiat – kiat meningkatkan konsumen di dunia maya? Dalam komunikasi dengan relasi bisnis melalui e-mail, hal apa saja yang perlu kita lakukan?</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2"/>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Memberikan konsumen kenyamanan dalam situs kita</w:t>
      </w:r>
    </w:p>
    <w:p w:rsidR="00D128A2" w:rsidRPr="00D436F6" w:rsidRDefault="00D128A2" w:rsidP="00001FF7">
      <w:pPr>
        <w:widowControl w:val="0"/>
        <w:numPr>
          <w:ilvl w:val="0"/>
          <w:numId w:val="42"/>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Menjelaskan cara pembayaran dengan kartu kredit secara aman</w:t>
      </w:r>
    </w:p>
    <w:p w:rsidR="00D128A2" w:rsidRPr="00D436F6" w:rsidRDefault="00D128A2" w:rsidP="00001FF7">
      <w:pPr>
        <w:widowControl w:val="0"/>
        <w:numPr>
          <w:ilvl w:val="0"/>
          <w:numId w:val="42"/>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Membuat perjanjian dengan konsumen atau pernyataan hak – hak untuk meningkatkan orang – orang yang berpikir bahwa merupakan hal aman untuk berbelanja secara online dari anda</w:t>
      </w:r>
    </w:p>
    <w:p w:rsidR="00D128A2" w:rsidRPr="00D436F6" w:rsidRDefault="00D128A2" w:rsidP="00001FF7">
      <w:pPr>
        <w:widowControl w:val="0"/>
        <w:numPr>
          <w:ilvl w:val="0"/>
          <w:numId w:val="42"/>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Menerangkan dengan jelas mengenai aturan anda dalam pengembalian dana</w:t>
      </w:r>
    </w:p>
    <w:p w:rsidR="00D128A2" w:rsidRPr="00D436F6" w:rsidRDefault="00D128A2" w:rsidP="00001FF7">
      <w:pPr>
        <w:widowControl w:val="0"/>
        <w:numPr>
          <w:ilvl w:val="0"/>
          <w:numId w:val="42"/>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Mempublikasikan prosedur complain</w:t>
      </w:r>
    </w:p>
    <w:p w:rsidR="00D128A2" w:rsidRPr="00D436F6" w:rsidRDefault="00D128A2" w:rsidP="00001FF7">
      <w:pPr>
        <w:widowControl w:val="0"/>
        <w:numPr>
          <w:ilvl w:val="0"/>
          <w:numId w:val="42"/>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Memasukkan alamat, telepon, dan nomor faksimili, dan sebuah kontak nama, sehingga bila diperlukan konsumen memiliki referensi lain untuk dihubungi</w:t>
      </w:r>
    </w:p>
    <w:p w:rsidR="00D128A2" w:rsidRPr="00D436F6" w:rsidRDefault="00D128A2" w:rsidP="00001FF7">
      <w:pPr>
        <w:widowControl w:val="0"/>
        <w:numPr>
          <w:ilvl w:val="0"/>
          <w:numId w:val="42"/>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Meyakinkan bahwa cerita – cerita menakutkan mengenai penipuan dan peningkatan pesanan yang tidak dipenuhi tidak akan terjadi di tempat kita.</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Di dunia online dimana konsumen tidak dapat melihat atau menyentuh produk saudara, nilai merek saudara lah yang menciptakan kepercayaan diri dan mendorong konsumen untuk melakukan bisnis dengan anda. Bagaimana saudara membangun komunikasi dengan konsumen melalui merek tersebut?</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spacing w:after="0"/>
        <w:jc w:val="both"/>
        <w:rPr>
          <w:rFonts w:ascii="Times New Roman" w:hAnsi="Times New Roman" w:cs="Times New Roman"/>
          <w:sz w:val="24"/>
          <w:szCs w:val="24"/>
          <w:lang w:val="en-US"/>
        </w:rPr>
      </w:pPr>
      <w:r w:rsidRPr="00D436F6">
        <w:rPr>
          <w:rFonts w:ascii="Times New Roman" w:hAnsi="Times New Roman" w:cs="Times New Roman"/>
          <w:sz w:val="24"/>
          <w:szCs w:val="24"/>
          <w:lang w:val="en-US"/>
        </w:rPr>
        <w:t>Saya akan mempublikasikan bentuk dan ciri – ciri produk baik dengan gambar ataupun tulisan dan akan meminta konsumen sebelumnya untuk mereview bagaimana kepuasan mereka terhadap produk saya sehingga konsumen yang lain dapat melihatnya.</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Sebutkan kekuatan dan kelemahan penjualan di internet!</w:t>
      </w:r>
    </w:p>
    <w:p w:rsidR="00D128A2" w:rsidRDefault="00D128A2" w:rsidP="00001FF7">
      <w:pPr>
        <w:spacing w:after="0"/>
        <w:jc w:val="both"/>
        <w:rPr>
          <w:rFonts w:ascii="Times New Roman" w:hAnsi="Times New Roman" w:cs="Times New Roman"/>
          <w:sz w:val="24"/>
          <w:szCs w:val="24"/>
          <w:lang w:val="en-US"/>
        </w:rPr>
      </w:pPr>
    </w:p>
    <w:p w:rsidR="00F86F45" w:rsidRPr="00D436F6" w:rsidRDefault="00F86F45"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lastRenderedPageBreak/>
        <w:t>Kekuatan:</w:t>
      </w:r>
    </w:p>
    <w:p w:rsidR="00D128A2" w:rsidRPr="00D436F6"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Menyampaikan sejumlah besar informasi</w:t>
      </w:r>
    </w:p>
    <w:p w:rsidR="00D128A2" w:rsidRPr="00D436F6"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Menyediakan sebuah jalan pada pasar yang baru</w:t>
      </w:r>
    </w:p>
    <w:p w:rsidR="00D128A2" w:rsidRPr="00D436F6"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Mampu meraih timbal balik langsung dari konsumen</w:t>
      </w:r>
    </w:p>
    <w:p w:rsidR="00D128A2" w:rsidRPr="00D436F6"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Sejumlah “penyerang”, atau pengunjung, yang tertarik dapat diukur</w:t>
      </w:r>
    </w:p>
    <w:p w:rsidR="00D128A2"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Tersedia 24 jam- internet tidak pernah tidur</w:t>
      </w:r>
    </w:p>
    <w:p w:rsidR="00923C65" w:rsidRPr="00D436F6" w:rsidRDefault="00923C65" w:rsidP="00001FF7">
      <w:pPr>
        <w:widowControl w:val="0"/>
        <w:adjustRightInd w:val="0"/>
        <w:spacing w:after="0" w:line="360" w:lineRule="atLeast"/>
        <w:jc w:val="both"/>
        <w:textAlignment w:val="baseline"/>
        <w:rPr>
          <w:rFonts w:ascii="Times New Roman" w:hAnsi="Times New Roman" w:cs="Times New Roman"/>
          <w:sz w:val="24"/>
          <w:szCs w:val="24"/>
          <w:lang w:val="en-US"/>
        </w:rPr>
      </w:pPr>
    </w:p>
    <w:p w:rsidR="00D128A2" w:rsidRPr="00D436F6" w:rsidRDefault="00D128A2" w:rsidP="00001FF7">
      <w:pPr>
        <w:widowControl w:val="0"/>
        <w:numPr>
          <w:ilvl w:val="0"/>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Kelemahan:</w:t>
      </w:r>
    </w:p>
    <w:p w:rsidR="00D128A2" w:rsidRPr="00D436F6"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Penipuan menampilkan permasalahan-permasalahan bagi penjual dan pembeli</w:t>
      </w:r>
    </w:p>
    <w:p w:rsidR="00D128A2" w:rsidRPr="00D436F6"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Pembelian secara online berfokus pada beberapa konsumen</w:t>
      </w:r>
    </w:p>
    <w:p w:rsidR="00D128A2" w:rsidRPr="00D436F6"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Hacking dan virus merupakan sebuah ancaman yang akan selalu ada</w:t>
      </w:r>
    </w:p>
    <w:p w:rsidR="00D128A2" w:rsidRPr="00D436F6"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Sangatlah tidak mungkin untuk mencari konsumen; mereka yang akan datang pada anda</w:t>
      </w:r>
    </w:p>
    <w:p w:rsidR="00D128A2" w:rsidRPr="00D436F6" w:rsidRDefault="00D128A2" w:rsidP="00001FF7">
      <w:pPr>
        <w:widowControl w:val="0"/>
        <w:numPr>
          <w:ilvl w:val="1"/>
          <w:numId w:val="43"/>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Tidak setiap orang online</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Kemajuan pesat di bidang teknologi informasi telah memudahkan masyarakat dunia membangun jejaring social di antara mereka. Jelaskan apa yang saudara ketahui tentang jenis dan pengguna jejaring social baik di Indonesia maupun mancanegara hingga tahun 2013!</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spacing w:after="0"/>
        <w:jc w:val="both"/>
        <w:rPr>
          <w:rFonts w:ascii="Times New Roman" w:hAnsi="Times New Roman" w:cs="Times New Roman"/>
          <w:sz w:val="24"/>
          <w:szCs w:val="24"/>
          <w:lang w:val="en-US"/>
        </w:rPr>
      </w:pPr>
      <w:r w:rsidRPr="00D436F6">
        <w:rPr>
          <w:rFonts w:ascii="Times New Roman" w:hAnsi="Times New Roman" w:cs="Times New Roman"/>
          <w:sz w:val="24"/>
          <w:szCs w:val="24"/>
          <w:lang w:val="en-US"/>
        </w:rPr>
        <w:t>Diperkirakan sebanyak 1,61 miliar manusia, lebih dari seperlina penduduk bumi masuk ke situs jejaring social minimal sekali sebulan selama tahun 2013.  Di Negara – Negara maju seperti Amerika Serikat, Inggris, Kanada, Belanda, Swedia, Korea Selatan pengguna jejaring social mencapai lebih dari 50% jumlah penduduknya. Di Indonesia sebanyak 25,8% penduduk telah menggunakan jejaring so</w:t>
      </w:r>
      <w:r w:rsidR="00EA2CCD">
        <w:rPr>
          <w:rFonts w:ascii="Times New Roman" w:hAnsi="Times New Roman" w:cs="Times New Roman"/>
          <w:sz w:val="24"/>
          <w:szCs w:val="24"/>
        </w:rPr>
        <w:t>s</w:t>
      </w:r>
      <w:r w:rsidRPr="00D436F6">
        <w:rPr>
          <w:rFonts w:ascii="Times New Roman" w:hAnsi="Times New Roman" w:cs="Times New Roman"/>
          <w:sz w:val="24"/>
          <w:szCs w:val="24"/>
          <w:lang w:val="en-US"/>
        </w:rPr>
        <w:t>ial ini dalam membangun komunikasi dengan relasi atau sahabat.</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Jelaskan apa saja yang termasuk cyber crime!</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4"/>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Menyusup ke system jaringan computer orang lain tanpa izin atau tanpa otorisasi (Unauthorized Acces to Computer System and Service). Bertujuan untuk mencuri informasi penting atau melakukan sabotase data penting.</w:t>
      </w:r>
    </w:p>
    <w:p w:rsidR="00D128A2" w:rsidRPr="00D436F6" w:rsidRDefault="00D128A2" w:rsidP="00001FF7">
      <w:pPr>
        <w:widowControl w:val="0"/>
        <w:numPr>
          <w:ilvl w:val="0"/>
          <w:numId w:val="44"/>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Melakukan sabotase, merusak data, program atau system computer dengan serangan virus misalnya (Cyber Sabotage and Extortion).</w:t>
      </w:r>
    </w:p>
    <w:p w:rsidR="00D128A2" w:rsidRPr="00D436F6" w:rsidRDefault="00D128A2" w:rsidP="00001FF7">
      <w:pPr>
        <w:widowControl w:val="0"/>
        <w:numPr>
          <w:ilvl w:val="0"/>
          <w:numId w:val="44"/>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Pelanggaran terhadap Hak Atas Kekayaan Intelektual (HAKI) (Offence against Intelectual Property).</w:t>
      </w:r>
    </w:p>
    <w:p w:rsidR="00D128A2" w:rsidRPr="00D436F6" w:rsidRDefault="00D128A2" w:rsidP="00001FF7">
      <w:pPr>
        <w:widowControl w:val="0"/>
        <w:numPr>
          <w:ilvl w:val="0"/>
          <w:numId w:val="44"/>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Pemalsuan data (Data Forgery)</w:t>
      </w:r>
    </w:p>
    <w:p w:rsidR="00D128A2" w:rsidRPr="00D436F6" w:rsidRDefault="00D128A2" w:rsidP="00001FF7">
      <w:pPr>
        <w:widowControl w:val="0"/>
        <w:numPr>
          <w:ilvl w:val="0"/>
          <w:numId w:val="44"/>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Menyebarkan data illegal, bohong, tidak etis, atau membocorkan rahasia Negara, pornigrafi (Illegal Contents).</w:t>
      </w:r>
    </w:p>
    <w:p w:rsidR="00D128A2" w:rsidRPr="00D436F6" w:rsidRDefault="00D128A2" w:rsidP="00001FF7">
      <w:pPr>
        <w:widowControl w:val="0"/>
        <w:numPr>
          <w:ilvl w:val="0"/>
          <w:numId w:val="44"/>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Melakukan aktifitas mata – mata pada pesaing (Cyber Espionage)</w:t>
      </w:r>
    </w:p>
    <w:p w:rsidR="00D128A2" w:rsidRPr="00D436F6" w:rsidRDefault="00D128A2" w:rsidP="00001FF7">
      <w:pPr>
        <w:widowControl w:val="0"/>
        <w:numPr>
          <w:ilvl w:val="0"/>
          <w:numId w:val="44"/>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lastRenderedPageBreak/>
        <w:t>Mengambil informasi bersifat pribadi atau rahaisa seperti nomor PIN ATM (Infringments of Privacy)</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Untuk menanggulangi cyber crime, pemerintah memberlakukan Undang – Undang no. 11 tahun 2008 tentang Informasi dan Transaksi Elektronik. Jelaskan tujuan dan prinsip UU ITE tersebut!</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5"/>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Mencerdaskan kehidupan bangsa sebagai bagian dari masyarakat informasi dunia</w:t>
      </w:r>
    </w:p>
    <w:p w:rsidR="00D128A2" w:rsidRPr="00D436F6" w:rsidRDefault="00D128A2" w:rsidP="00001FF7">
      <w:pPr>
        <w:widowControl w:val="0"/>
        <w:numPr>
          <w:ilvl w:val="0"/>
          <w:numId w:val="45"/>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Mengembangkan perdanganan dan perekonomian nasional dalam rangka meningkatkan kesejahteraan masyarakat</w:t>
      </w:r>
    </w:p>
    <w:p w:rsidR="00D128A2" w:rsidRPr="00D436F6" w:rsidRDefault="00D128A2" w:rsidP="00001FF7">
      <w:pPr>
        <w:widowControl w:val="0"/>
        <w:numPr>
          <w:ilvl w:val="0"/>
          <w:numId w:val="45"/>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Meningkatkan efektivitas dan efisiensi pelayanan public</w:t>
      </w:r>
    </w:p>
    <w:p w:rsidR="00D128A2" w:rsidRPr="00D436F6" w:rsidRDefault="00D128A2" w:rsidP="00001FF7">
      <w:pPr>
        <w:widowControl w:val="0"/>
        <w:numPr>
          <w:ilvl w:val="0"/>
          <w:numId w:val="45"/>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Membuka kesempatan seluas – luasnya kepada setiap orang untuk memajukan pemikiran dan kemampuan di bidang penggunaan dan pemanfaatan seoptimal mungkin dan bertanggung jawab</w:t>
      </w:r>
    </w:p>
    <w:p w:rsidR="00D128A2" w:rsidRPr="00D436F6" w:rsidRDefault="00D128A2" w:rsidP="00001FF7">
      <w:pPr>
        <w:widowControl w:val="0"/>
        <w:numPr>
          <w:ilvl w:val="0"/>
          <w:numId w:val="45"/>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Memberikan rasa aman, keasilan, dan kepasrian hukum bagi pengguna dan penyelenggara Teknologi Informasi</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Dalam undang – undang ITE tersebut, bagaimana ketentuan terkait domain, HAKI, Privasi?</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6"/>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Nama domain didasarkan atas prinsip pendaftar pertama (Pasal 23 ayat 1)</w:t>
      </w:r>
    </w:p>
    <w:p w:rsidR="00D128A2" w:rsidRPr="00D436F6" w:rsidRDefault="00D128A2" w:rsidP="00001FF7">
      <w:pPr>
        <w:widowControl w:val="0"/>
        <w:numPr>
          <w:ilvl w:val="0"/>
          <w:numId w:val="46"/>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Penggunaan domain tanpa hak dapat digugat (Pasal 23 ayat 2)</w:t>
      </w:r>
    </w:p>
    <w:p w:rsidR="00D128A2" w:rsidRPr="00D436F6" w:rsidRDefault="00D128A2" w:rsidP="00001FF7">
      <w:pPr>
        <w:widowControl w:val="0"/>
        <w:numPr>
          <w:ilvl w:val="0"/>
          <w:numId w:val="46"/>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Pengelola domain: pemerintah dan masyarakat (Pasal 23 ayat 3)</w:t>
      </w:r>
    </w:p>
    <w:p w:rsidR="00D128A2" w:rsidRPr="00D436F6" w:rsidRDefault="00D128A2" w:rsidP="00001FF7">
      <w:pPr>
        <w:widowControl w:val="0"/>
        <w:numPr>
          <w:ilvl w:val="0"/>
          <w:numId w:val="46"/>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Pengelola domain asing harus di registrasi (Pasal 23 ayat 5)</w:t>
      </w:r>
    </w:p>
    <w:p w:rsidR="00D128A2" w:rsidRPr="00D436F6" w:rsidRDefault="00D128A2" w:rsidP="00001FF7">
      <w:pPr>
        <w:widowControl w:val="0"/>
        <w:numPr>
          <w:ilvl w:val="0"/>
          <w:numId w:val="46"/>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IE mrupakan kreasi intelektual yang dilindungi HAKI (Pasal 24)</w:t>
      </w:r>
    </w:p>
    <w:p w:rsidR="00D128A2" w:rsidRPr="00D436F6" w:rsidRDefault="00D128A2" w:rsidP="00001FF7">
      <w:pPr>
        <w:widowControl w:val="0"/>
        <w:numPr>
          <w:ilvl w:val="0"/>
          <w:numId w:val="46"/>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Pengguna informasi yang bersifat pribadi harus dilakukan berdasarkan persetujuan (Pasal 25)</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Apa saja perbuatan yang dilarang dalam undang – undang ITE tersebut? Jelaskan!</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Pasal 27 (Illegal Content), dilarang memuat konten:</w:t>
      </w:r>
    </w:p>
    <w:p w:rsidR="00D128A2" w:rsidRPr="00D436F6" w:rsidRDefault="00D128A2" w:rsidP="00001FF7">
      <w:pPr>
        <w:widowControl w:val="0"/>
        <w:numPr>
          <w:ilvl w:val="1"/>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Perjudian;</w:t>
      </w:r>
    </w:p>
    <w:p w:rsidR="00D128A2" w:rsidRPr="00D436F6" w:rsidRDefault="00D128A2" w:rsidP="00001FF7">
      <w:pPr>
        <w:widowControl w:val="0"/>
        <w:numPr>
          <w:ilvl w:val="1"/>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Melanggar kesusilaan;</w:t>
      </w:r>
    </w:p>
    <w:p w:rsidR="00D128A2" w:rsidRPr="00D436F6" w:rsidRDefault="00D128A2" w:rsidP="00001FF7">
      <w:pPr>
        <w:widowControl w:val="0"/>
        <w:numPr>
          <w:ilvl w:val="1"/>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Pencemaran nama baik;</w:t>
      </w:r>
    </w:p>
    <w:p w:rsidR="00D128A2" w:rsidRPr="00D436F6" w:rsidRDefault="00D128A2" w:rsidP="00001FF7">
      <w:pPr>
        <w:widowControl w:val="0"/>
        <w:numPr>
          <w:ilvl w:val="1"/>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Pemerasan dan / atau pengancaman</w:t>
      </w: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Pasal 28 (Illegal Content), dilarang memuat konten:</w:t>
      </w:r>
    </w:p>
    <w:p w:rsidR="00D128A2" w:rsidRPr="00D436F6" w:rsidRDefault="00D128A2" w:rsidP="00001FF7">
      <w:pPr>
        <w:widowControl w:val="0"/>
        <w:numPr>
          <w:ilvl w:val="1"/>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Berita sesat atau bohong berakibat kerugian pada konsumen</w:t>
      </w:r>
    </w:p>
    <w:p w:rsidR="00D128A2" w:rsidRPr="00D436F6" w:rsidRDefault="00D128A2" w:rsidP="00001FF7">
      <w:pPr>
        <w:widowControl w:val="0"/>
        <w:numPr>
          <w:ilvl w:val="1"/>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Kebencian dan permusuhan terhadap SARA</w:t>
      </w: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Pasal 29 (Illegal Content), dilarang memuat konten ancaman kekerasan dan menakuti secara pribadi (Cyberstalking)</w:t>
      </w: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lastRenderedPageBreak/>
        <w:t>Pasal 30 (Illegal Access)</w:t>
      </w: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Pasal 31 (Illegal Interception)</w:t>
      </w: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Pasal 32 Gangguan terhadap data (Data Interfence)</w:t>
      </w: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Pasal 33 gangguan terhadap system elektronik (System Interference)</w:t>
      </w: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Pasal 34 penyalahgunaan alat dan perangkat (Misused of Device)</w:t>
      </w: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Pasal 35 pemalsuan informasi / dokumen elektronik (Computer Rekated Fraud)</w:t>
      </w:r>
    </w:p>
    <w:p w:rsidR="00D128A2" w:rsidRPr="00D436F6" w:rsidRDefault="00D128A2" w:rsidP="00001FF7">
      <w:pPr>
        <w:widowControl w:val="0"/>
        <w:numPr>
          <w:ilvl w:val="0"/>
          <w:numId w:val="47"/>
        </w:numPr>
        <w:adjustRightInd w:val="0"/>
        <w:spacing w:after="0" w:line="360" w:lineRule="atLeast"/>
        <w:ind w:left="0"/>
        <w:jc w:val="both"/>
        <w:textAlignment w:val="baseline"/>
        <w:rPr>
          <w:rFonts w:ascii="Times New Roman" w:hAnsi="Times New Roman" w:cs="Times New Roman"/>
          <w:sz w:val="24"/>
          <w:szCs w:val="24"/>
          <w:lang w:val="en-US"/>
        </w:rPr>
      </w:pPr>
      <w:r w:rsidRPr="00D436F6">
        <w:rPr>
          <w:rFonts w:ascii="Times New Roman" w:hAnsi="Times New Roman" w:cs="Times New Roman"/>
          <w:sz w:val="24"/>
          <w:szCs w:val="24"/>
          <w:lang w:val="en-US"/>
        </w:rPr>
        <w:t>Pasal 36 (menimbulkan kerugian)</w:t>
      </w:r>
    </w:p>
    <w:p w:rsidR="00D128A2" w:rsidRPr="00D436F6" w:rsidRDefault="00D128A2" w:rsidP="00001FF7">
      <w:pPr>
        <w:spacing w:after="0"/>
        <w:jc w:val="both"/>
        <w:rPr>
          <w:rFonts w:ascii="Times New Roman" w:hAnsi="Times New Roman" w:cs="Times New Roman"/>
          <w:sz w:val="24"/>
          <w:szCs w:val="24"/>
          <w:lang w:val="en-US"/>
        </w:rPr>
      </w:pP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Bagaimana tren teknologi informasi di tahun – tahun mendatang? Jelaskan!</w:t>
      </w:r>
    </w:p>
    <w:p w:rsidR="00D128A2" w:rsidRPr="00D436F6" w:rsidRDefault="00D128A2" w:rsidP="00001FF7">
      <w:pPr>
        <w:spacing w:after="0"/>
        <w:jc w:val="both"/>
        <w:rPr>
          <w:rFonts w:ascii="Times New Roman" w:hAnsi="Times New Roman" w:cs="Times New Roman"/>
          <w:sz w:val="24"/>
          <w:szCs w:val="24"/>
        </w:rPr>
      </w:pPr>
    </w:p>
    <w:p w:rsidR="00D128A2" w:rsidRPr="00D436F6" w:rsidRDefault="00D128A2" w:rsidP="00001FF7">
      <w:pPr>
        <w:spacing w:after="0"/>
        <w:jc w:val="both"/>
        <w:rPr>
          <w:rFonts w:ascii="Times New Roman" w:hAnsi="Times New Roman" w:cs="Times New Roman"/>
          <w:sz w:val="24"/>
          <w:szCs w:val="24"/>
        </w:rPr>
      </w:pPr>
      <w:r w:rsidRPr="00D436F6">
        <w:rPr>
          <w:rFonts w:ascii="Times New Roman" w:hAnsi="Times New Roman" w:cs="Times New Roman"/>
          <w:sz w:val="24"/>
          <w:szCs w:val="24"/>
        </w:rPr>
        <w:t xml:space="preserve">Menururt saya tren teknologi informasi di tahun-tahun akan mendatang , akan membuat kepraktisan manusia mendapatkan informasi dengan cepat dan mudah, dan di dukung juga sebagai bisnis yang handal dan cepat berteknologi tinggi, mendapatkan hasil yang maksimal dan kecil kerugian </w:t>
      </w:r>
    </w:p>
    <w:p w:rsidR="00D128A2" w:rsidRPr="00D436F6" w:rsidRDefault="00D128A2" w:rsidP="00001FF7">
      <w:pPr>
        <w:spacing w:after="0"/>
        <w:jc w:val="both"/>
        <w:rPr>
          <w:rFonts w:ascii="Times New Roman" w:hAnsi="Times New Roman" w:cs="Times New Roman"/>
          <w:sz w:val="24"/>
          <w:szCs w:val="24"/>
          <w:lang w:val="en-US"/>
        </w:rPr>
      </w:pPr>
      <w:r w:rsidRPr="00D436F6">
        <w:rPr>
          <w:rFonts w:ascii="Times New Roman" w:hAnsi="Times New Roman" w:cs="Times New Roman"/>
          <w:sz w:val="24"/>
          <w:szCs w:val="24"/>
          <w:lang w:val="en-US"/>
        </w:rPr>
        <w:t xml:space="preserve"> </w:t>
      </w:r>
    </w:p>
    <w:p w:rsidR="00D128A2" w:rsidRPr="00D436F6" w:rsidRDefault="00D128A2" w:rsidP="00001FF7">
      <w:pPr>
        <w:widowControl w:val="0"/>
        <w:numPr>
          <w:ilvl w:val="0"/>
          <w:numId w:val="40"/>
        </w:numPr>
        <w:adjustRightInd w:val="0"/>
        <w:spacing w:after="0" w:line="360" w:lineRule="atLeast"/>
        <w:ind w:left="0"/>
        <w:jc w:val="both"/>
        <w:textAlignment w:val="baseline"/>
        <w:rPr>
          <w:rFonts w:ascii="Times New Roman" w:hAnsi="Times New Roman" w:cs="Times New Roman"/>
          <w:b/>
          <w:sz w:val="24"/>
          <w:szCs w:val="24"/>
          <w:lang w:val="en-US"/>
        </w:rPr>
      </w:pPr>
      <w:r w:rsidRPr="00D436F6">
        <w:rPr>
          <w:rFonts w:ascii="Times New Roman" w:hAnsi="Times New Roman" w:cs="Times New Roman"/>
          <w:b/>
          <w:sz w:val="24"/>
          <w:szCs w:val="24"/>
          <w:lang w:val="en-US"/>
        </w:rPr>
        <w:t>Uraikan dan jelaskan apa yang saudara ketahui perihal kaleidoskop teknologi tahun 2013!</w:t>
      </w:r>
      <w:r w:rsidRPr="00D436F6">
        <w:rPr>
          <w:rFonts w:ascii="Times New Roman" w:hAnsi="Times New Roman" w:cs="Times New Roman"/>
          <w:b/>
          <w:sz w:val="24"/>
          <w:szCs w:val="24"/>
        </w:rPr>
        <w:t xml:space="preserve"> </w:t>
      </w:r>
    </w:p>
    <w:p w:rsidR="00D128A2" w:rsidRPr="00D436F6" w:rsidRDefault="00D128A2" w:rsidP="00001FF7">
      <w:pPr>
        <w:spacing w:after="0"/>
        <w:jc w:val="both"/>
        <w:rPr>
          <w:rFonts w:ascii="Times New Roman" w:hAnsi="Times New Roman" w:cs="Times New Roman"/>
          <w:b/>
          <w:bCs/>
          <w:sz w:val="24"/>
          <w:szCs w:val="24"/>
          <w:lang w:val="en-US"/>
        </w:rPr>
      </w:pPr>
    </w:p>
    <w:p w:rsidR="00D128A2" w:rsidRPr="00D436F6" w:rsidRDefault="00D128A2" w:rsidP="00001FF7">
      <w:pPr>
        <w:spacing w:after="0"/>
        <w:jc w:val="both"/>
        <w:rPr>
          <w:rFonts w:ascii="Times New Roman" w:hAnsi="Times New Roman" w:cs="Times New Roman"/>
          <w:b/>
          <w:bCs/>
          <w:sz w:val="24"/>
          <w:szCs w:val="24"/>
        </w:rPr>
      </w:pPr>
      <w:r w:rsidRPr="00D436F6">
        <w:rPr>
          <w:rFonts w:ascii="Times New Roman" w:hAnsi="Times New Roman" w:cs="Times New Roman"/>
          <w:b/>
          <w:bCs/>
          <w:sz w:val="24"/>
          <w:szCs w:val="24"/>
          <w:lang w:val="en-US"/>
        </w:rPr>
        <w:t>Google Glass</w:t>
      </w:r>
    </w:p>
    <w:p w:rsidR="00D128A2" w:rsidRPr="00D436F6" w:rsidRDefault="00D128A2" w:rsidP="00001FF7">
      <w:pPr>
        <w:spacing w:after="0"/>
        <w:jc w:val="both"/>
        <w:rPr>
          <w:rFonts w:ascii="Times New Roman" w:hAnsi="Times New Roman" w:cs="Times New Roman"/>
          <w:sz w:val="24"/>
          <w:szCs w:val="24"/>
        </w:rPr>
      </w:pPr>
      <w:r w:rsidRPr="00D436F6">
        <w:rPr>
          <w:rFonts w:ascii="Times New Roman" w:hAnsi="Times New Roman" w:cs="Times New Roman"/>
          <w:sz w:val="24"/>
          <w:szCs w:val="24"/>
        </w:rPr>
        <w:t>Google glass yang saat ini masih dalam tahap uji coba secara terbatas, memang memperlihatkan bagaimana kecanggihan teknologi berpadu dengan alat yang dekat dengan kehidupan sehari-hari.</w:t>
      </w:r>
    </w:p>
    <w:p w:rsidR="00D128A2" w:rsidRPr="00D436F6" w:rsidRDefault="00D128A2" w:rsidP="00001FF7">
      <w:pPr>
        <w:spacing w:after="0"/>
        <w:jc w:val="both"/>
        <w:rPr>
          <w:rFonts w:ascii="Times New Roman" w:hAnsi="Times New Roman" w:cs="Times New Roman"/>
          <w:sz w:val="24"/>
          <w:szCs w:val="24"/>
        </w:rPr>
      </w:pPr>
    </w:p>
    <w:p w:rsidR="00D128A2" w:rsidRPr="00D436F6" w:rsidRDefault="00D128A2" w:rsidP="00001FF7">
      <w:pPr>
        <w:spacing w:after="0"/>
        <w:jc w:val="both"/>
        <w:rPr>
          <w:rFonts w:ascii="Times New Roman" w:hAnsi="Times New Roman" w:cs="Times New Roman"/>
          <w:sz w:val="24"/>
          <w:szCs w:val="24"/>
        </w:rPr>
      </w:pPr>
      <w:r w:rsidRPr="00D436F6">
        <w:rPr>
          <w:rFonts w:ascii="Times New Roman" w:hAnsi="Times New Roman" w:cs="Times New Roman"/>
          <w:sz w:val="24"/>
          <w:szCs w:val="24"/>
        </w:rPr>
        <w:t>Mungkin setelah ini, akan banyak bermunculan wearable gadget lainnya. Tak hanya kacamata, tapi juga wig sampai pakaian dalam. Lebih dari itu, Google glass akan membuka jalan untuk memproduksi wearable gadget secara massal. Yang diuntungkan tentu saja masyarakat, karena mendapatkan harga yang semakin terjangkau.</w:t>
      </w:r>
    </w:p>
    <w:bookmarkEnd w:id="0"/>
    <w:p w:rsidR="00D128A2" w:rsidRPr="00D436F6" w:rsidRDefault="00D128A2" w:rsidP="00001FF7">
      <w:pPr>
        <w:pStyle w:val="ListParagraph"/>
        <w:spacing w:after="0"/>
        <w:ind w:left="0"/>
        <w:contextualSpacing w:val="0"/>
        <w:jc w:val="both"/>
        <w:rPr>
          <w:rFonts w:ascii="Times New Roman" w:hAnsi="Times New Roman" w:cs="Times New Roman"/>
          <w:sz w:val="24"/>
          <w:szCs w:val="24"/>
          <w:lang w:val="en-US"/>
        </w:rPr>
      </w:pPr>
    </w:p>
    <w:sectPr w:rsidR="00D128A2" w:rsidRPr="00D436F6" w:rsidSect="00786D59">
      <w:headerReference w:type="default" r:id="rId9"/>
      <w:pgSz w:w="11906" w:h="16838"/>
      <w:pgMar w:top="1620" w:right="147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2A3" w:rsidRDefault="007212A3" w:rsidP="006A16E6">
      <w:pPr>
        <w:spacing w:after="0" w:line="240" w:lineRule="auto"/>
      </w:pPr>
      <w:r>
        <w:separator/>
      </w:r>
    </w:p>
  </w:endnote>
  <w:endnote w:type="continuationSeparator" w:id="0">
    <w:p w:rsidR="007212A3" w:rsidRDefault="007212A3" w:rsidP="006A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2A3" w:rsidRDefault="007212A3" w:rsidP="006A16E6">
      <w:pPr>
        <w:spacing w:after="0" w:line="240" w:lineRule="auto"/>
      </w:pPr>
      <w:r>
        <w:separator/>
      </w:r>
    </w:p>
  </w:footnote>
  <w:footnote w:type="continuationSeparator" w:id="0">
    <w:p w:rsidR="007212A3" w:rsidRDefault="007212A3" w:rsidP="006A1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B6" w:rsidRDefault="00225CB6">
    <w:pPr>
      <w:pStyle w:val="Header"/>
    </w:pPr>
    <w:r>
      <w:rPr>
        <w:noProof/>
        <w:lang w:eastAsia="id-ID"/>
      </w:rPr>
      <mc:AlternateContent>
        <mc:Choice Requires="wps">
          <w:drawing>
            <wp:anchor distT="0" distB="0" distL="114300" distR="114300" simplePos="0" relativeHeight="251658240"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5CB6" w:rsidRPr="00D128A2" w:rsidRDefault="0052602B">
                          <w:pPr>
                            <w:spacing w:after="0" w:line="240" w:lineRule="auto"/>
                            <w:jc w:val="right"/>
                            <w:rPr>
                              <w:noProof/>
                            </w:rPr>
                          </w:pPr>
                          <w:r>
                            <w:rPr>
                              <w:noProof/>
                            </w:rPr>
                            <w:t xml:space="preserve">Tugas Kewirausahaan </w:t>
                          </w:r>
                          <w:r w:rsidR="00225CB6">
                            <w:rPr>
                              <w:noProof/>
                            </w:rPr>
                            <w:t xml:space="preserve">BAB </w:t>
                          </w:r>
                          <w:r w:rsidR="00D128A2">
                            <w:rPr>
                              <w:noProof/>
                            </w:rPr>
                            <w:t>XVI</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25CB6" w:rsidRPr="00D128A2" w:rsidRDefault="0052602B">
                    <w:pPr>
                      <w:spacing w:after="0" w:line="240" w:lineRule="auto"/>
                      <w:jc w:val="right"/>
                      <w:rPr>
                        <w:noProof/>
                      </w:rPr>
                    </w:pPr>
                    <w:r>
                      <w:rPr>
                        <w:noProof/>
                      </w:rPr>
                      <w:t xml:space="preserve">Tugas Kewirausahaan </w:t>
                    </w:r>
                    <w:r w:rsidR="00225CB6">
                      <w:rPr>
                        <w:noProof/>
                      </w:rPr>
                      <w:t xml:space="preserve">BAB </w:t>
                    </w:r>
                    <w:r w:rsidR="00D128A2">
                      <w:rPr>
                        <w:noProof/>
                      </w:rPr>
                      <w:t>XVI</w:t>
                    </w:r>
                  </w:p>
                </w:txbxContent>
              </v:textbox>
              <w10:wrap anchorx="margin" anchory="margin"/>
            </v:shape>
          </w:pict>
        </mc:Fallback>
      </mc:AlternateContent>
    </w:r>
    <w:r>
      <w:rPr>
        <w:noProof/>
        <w:lang w:eastAsia="id-ID"/>
      </w:rPr>
      <mc:AlternateContent>
        <mc:Choice Requires="wps">
          <w:drawing>
            <wp:anchor distT="0" distB="0" distL="114300" distR="114300" simplePos="0" relativeHeight="251656192"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001FF7" w:rsidRPr="00001FF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619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001FF7" w:rsidRPr="00001FF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525F"/>
    <w:multiLevelType w:val="hybridMultilevel"/>
    <w:tmpl w:val="8FAC25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EC29AE"/>
    <w:multiLevelType w:val="hybridMultilevel"/>
    <w:tmpl w:val="9F701626"/>
    <w:lvl w:ilvl="0" w:tplc="BF8E2B2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7AE4527"/>
    <w:multiLevelType w:val="hybridMultilevel"/>
    <w:tmpl w:val="D65062E8"/>
    <w:lvl w:ilvl="0" w:tplc="04210015">
      <w:start w:val="1"/>
      <w:numFmt w:val="upperLetter"/>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3" w15:restartNumberingAfterBreak="0">
    <w:nsid w:val="0D6D2F7E"/>
    <w:multiLevelType w:val="hybridMultilevel"/>
    <w:tmpl w:val="878A3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A9176C"/>
    <w:multiLevelType w:val="hybridMultilevel"/>
    <w:tmpl w:val="5016CFF4"/>
    <w:lvl w:ilvl="0" w:tplc="E74020BA">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F752EFF"/>
    <w:multiLevelType w:val="hybridMultilevel"/>
    <w:tmpl w:val="6DB42664"/>
    <w:lvl w:ilvl="0" w:tplc="0421000B">
      <w:start w:val="1"/>
      <w:numFmt w:val="bullet"/>
      <w:lvlText w:val=""/>
      <w:lvlJc w:val="left"/>
      <w:pPr>
        <w:ind w:left="1146" w:hanging="360"/>
      </w:pPr>
      <w:rPr>
        <w:rFonts w:ascii="Wingdings" w:hAnsi="Wingdings" w:hint="default"/>
      </w:rPr>
    </w:lvl>
    <w:lvl w:ilvl="1" w:tplc="0421000B">
      <w:start w:val="1"/>
      <w:numFmt w:val="bullet"/>
      <w:lvlText w:val=""/>
      <w:lvlJc w:val="left"/>
      <w:pPr>
        <w:ind w:left="1866" w:hanging="360"/>
      </w:pPr>
      <w:rPr>
        <w:rFonts w:ascii="Wingdings" w:hAnsi="Wingdings"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144E1DE4"/>
    <w:multiLevelType w:val="hybridMultilevel"/>
    <w:tmpl w:val="7C5695E2"/>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151F6AFC"/>
    <w:multiLevelType w:val="hybridMultilevel"/>
    <w:tmpl w:val="9B06C780"/>
    <w:lvl w:ilvl="0" w:tplc="0421000F">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8" w15:restartNumberingAfterBreak="0">
    <w:nsid w:val="17CA4484"/>
    <w:multiLevelType w:val="hybridMultilevel"/>
    <w:tmpl w:val="DF429CB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19E108C7"/>
    <w:multiLevelType w:val="hybridMultilevel"/>
    <w:tmpl w:val="EF9A8124"/>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BD60712"/>
    <w:multiLevelType w:val="hybridMultilevel"/>
    <w:tmpl w:val="F522C3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C2D2572"/>
    <w:multiLevelType w:val="hybridMultilevel"/>
    <w:tmpl w:val="909C37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C5A69B2"/>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13" w15:restartNumberingAfterBreak="0">
    <w:nsid w:val="1FEB394B"/>
    <w:multiLevelType w:val="hybridMultilevel"/>
    <w:tmpl w:val="4268E0CC"/>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4" w15:restartNumberingAfterBreak="0">
    <w:nsid w:val="20517527"/>
    <w:multiLevelType w:val="hybridMultilevel"/>
    <w:tmpl w:val="EEDC0E54"/>
    <w:lvl w:ilvl="0" w:tplc="04090001">
      <w:start w:val="1"/>
      <w:numFmt w:val="bullet"/>
      <w:lvlText w:val=""/>
      <w:lvlJc w:val="left"/>
      <w:pPr>
        <w:ind w:left="1440" w:hanging="360"/>
      </w:pPr>
      <w:rPr>
        <w:rFonts w:ascii="Symbol" w:hAnsi="Symbol" w:hint="default"/>
      </w:rPr>
    </w:lvl>
    <w:lvl w:ilvl="1" w:tplc="E74020BA">
      <w:start w:val="1"/>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07C6260"/>
    <w:multiLevelType w:val="hybridMultilevel"/>
    <w:tmpl w:val="A3B618D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241622F5"/>
    <w:multiLevelType w:val="hybridMultilevel"/>
    <w:tmpl w:val="AA9EFDD6"/>
    <w:lvl w:ilvl="0" w:tplc="74241F3C">
      <w:start w:val="1"/>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25D6323A"/>
    <w:multiLevelType w:val="hybridMultilevel"/>
    <w:tmpl w:val="40E86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26860B2A"/>
    <w:multiLevelType w:val="hybridMultilevel"/>
    <w:tmpl w:val="B302EF72"/>
    <w:lvl w:ilvl="0" w:tplc="04210015">
      <w:start w:val="1"/>
      <w:numFmt w:val="upperLetter"/>
      <w:lvlText w:val="%1."/>
      <w:lvlJc w:val="left"/>
      <w:pPr>
        <w:ind w:left="1800" w:hanging="360"/>
      </w:pPr>
      <w:rPr>
        <w:rFont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15:restartNumberingAfterBreak="0">
    <w:nsid w:val="27A87FEA"/>
    <w:multiLevelType w:val="hybridMultilevel"/>
    <w:tmpl w:val="FE246B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29D752BA"/>
    <w:multiLevelType w:val="hybridMultilevel"/>
    <w:tmpl w:val="E0A2672C"/>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21" w15:restartNumberingAfterBreak="0">
    <w:nsid w:val="2C805492"/>
    <w:multiLevelType w:val="hybridMultilevel"/>
    <w:tmpl w:val="61D6C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26E5FD9"/>
    <w:multiLevelType w:val="hybridMultilevel"/>
    <w:tmpl w:val="8FD2F7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333004F0"/>
    <w:multiLevelType w:val="hybridMultilevel"/>
    <w:tmpl w:val="9572DD9C"/>
    <w:lvl w:ilvl="0" w:tplc="04210009">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4" w15:restartNumberingAfterBreak="0">
    <w:nsid w:val="336F5C30"/>
    <w:multiLevelType w:val="hybridMultilevel"/>
    <w:tmpl w:val="26FA88A6"/>
    <w:lvl w:ilvl="0" w:tplc="04210017">
      <w:start w:val="1"/>
      <w:numFmt w:val="lowerLetter"/>
      <w:lvlText w:val="%1)"/>
      <w:lvlJc w:val="left"/>
      <w:pPr>
        <w:ind w:left="1434" w:hanging="360"/>
      </w:pPr>
      <w:rPr>
        <w:rFonts w:hint="default"/>
      </w:rPr>
    </w:lvl>
    <w:lvl w:ilvl="1" w:tplc="3F6C8478">
      <w:numFmt w:val="bullet"/>
      <w:lvlText w:val="•"/>
      <w:lvlJc w:val="left"/>
      <w:pPr>
        <w:ind w:left="2154" w:hanging="360"/>
      </w:pPr>
      <w:rPr>
        <w:rFonts w:ascii="Times New Roman" w:eastAsia="Times New Roman" w:hAnsi="Times New Roman" w:cs="Times New Roman" w:hint="default"/>
      </w:rPr>
    </w:lvl>
    <w:lvl w:ilvl="2" w:tplc="04210005" w:tentative="1">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abstractNum w:abstractNumId="25" w15:restartNumberingAfterBreak="0">
    <w:nsid w:val="35ED7DA1"/>
    <w:multiLevelType w:val="hybridMultilevel"/>
    <w:tmpl w:val="26C222E8"/>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6" w15:restartNumberingAfterBreak="0">
    <w:nsid w:val="36452453"/>
    <w:multiLevelType w:val="hybridMultilevel"/>
    <w:tmpl w:val="DF429CB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15:restartNumberingAfterBreak="0">
    <w:nsid w:val="39181D15"/>
    <w:multiLevelType w:val="hybridMultilevel"/>
    <w:tmpl w:val="FA5C4ABA"/>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9">
      <w:start w:val="1"/>
      <w:numFmt w:val="lowerLetter"/>
      <w:lvlText w:val="%3."/>
      <w:lvlJc w:val="left"/>
      <w:pPr>
        <w:ind w:left="2766" w:hanging="360"/>
      </w:pPr>
      <w:rPr>
        <w:rFonts w:hint="default"/>
      </w:rPr>
    </w:lvl>
    <w:lvl w:ilvl="3" w:tplc="228E1F2C">
      <w:start w:val="1"/>
      <w:numFmt w:val="decimal"/>
      <w:lvlText w:val="%4."/>
      <w:lvlJc w:val="left"/>
      <w:pPr>
        <w:ind w:left="3306" w:hanging="360"/>
      </w:pPr>
      <w:rPr>
        <w:rFonts w:hint="default"/>
      </w:r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15:restartNumberingAfterBreak="0">
    <w:nsid w:val="394D0089"/>
    <w:multiLevelType w:val="hybridMultilevel"/>
    <w:tmpl w:val="17600DE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395C36DD"/>
    <w:multiLevelType w:val="hybridMultilevel"/>
    <w:tmpl w:val="FF8423F4"/>
    <w:lvl w:ilvl="0" w:tplc="04210017">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445F22DF"/>
    <w:multiLevelType w:val="hybridMultilevel"/>
    <w:tmpl w:val="1C9CD7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44DE4DAA"/>
    <w:multiLevelType w:val="hybridMultilevel"/>
    <w:tmpl w:val="FA5C4ABA"/>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9">
      <w:start w:val="1"/>
      <w:numFmt w:val="lowerLetter"/>
      <w:lvlText w:val="%3."/>
      <w:lvlJc w:val="left"/>
      <w:pPr>
        <w:ind w:left="2766" w:hanging="360"/>
      </w:pPr>
      <w:rPr>
        <w:rFonts w:hint="default"/>
      </w:rPr>
    </w:lvl>
    <w:lvl w:ilvl="3" w:tplc="228E1F2C">
      <w:start w:val="1"/>
      <w:numFmt w:val="decimal"/>
      <w:lvlText w:val="%4."/>
      <w:lvlJc w:val="left"/>
      <w:pPr>
        <w:ind w:left="3306" w:hanging="360"/>
      </w:pPr>
      <w:rPr>
        <w:rFonts w:hint="default"/>
      </w:r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4C243639"/>
    <w:multiLevelType w:val="hybridMultilevel"/>
    <w:tmpl w:val="C15C9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8E189E"/>
    <w:multiLevelType w:val="hybridMultilevel"/>
    <w:tmpl w:val="B5F86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4265EF1"/>
    <w:multiLevelType w:val="hybridMultilevel"/>
    <w:tmpl w:val="43B297EA"/>
    <w:lvl w:ilvl="0" w:tplc="0421000B">
      <w:start w:val="1"/>
      <w:numFmt w:val="bullet"/>
      <w:lvlText w:val=""/>
      <w:lvlJc w:val="left"/>
      <w:pPr>
        <w:ind w:left="1146" w:hanging="360"/>
      </w:pPr>
      <w:rPr>
        <w:rFonts w:ascii="Wingdings" w:hAnsi="Wingdings" w:hint="default"/>
      </w:rPr>
    </w:lvl>
    <w:lvl w:ilvl="1" w:tplc="0421000B">
      <w:start w:val="1"/>
      <w:numFmt w:val="bullet"/>
      <w:lvlText w:val=""/>
      <w:lvlJc w:val="left"/>
      <w:pPr>
        <w:ind w:left="1866" w:hanging="360"/>
      </w:pPr>
      <w:rPr>
        <w:rFonts w:ascii="Wingdings" w:hAnsi="Wingdings"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5" w15:restartNumberingAfterBreak="0">
    <w:nsid w:val="68345282"/>
    <w:multiLevelType w:val="hybridMultilevel"/>
    <w:tmpl w:val="FB405978"/>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6" w15:restartNumberingAfterBreak="0">
    <w:nsid w:val="69397036"/>
    <w:multiLevelType w:val="hybridMultilevel"/>
    <w:tmpl w:val="12D260C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7" w15:restartNumberingAfterBreak="0">
    <w:nsid w:val="69A103E7"/>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38" w15:restartNumberingAfterBreak="0">
    <w:nsid w:val="6E2375BB"/>
    <w:multiLevelType w:val="hybridMultilevel"/>
    <w:tmpl w:val="0F92B3A2"/>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9" w15:restartNumberingAfterBreak="0">
    <w:nsid w:val="705B181D"/>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40" w15:restartNumberingAfterBreak="0">
    <w:nsid w:val="710C34D2"/>
    <w:multiLevelType w:val="hybridMultilevel"/>
    <w:tmpl w:val="DE2A6D7A"/>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15:restartNumberingAfterBreak="0">
    <w:nsid w:val="72841032"/>
    <w:multiLevelType w:val="hybridMultilevel"/>
    <w:tmpl w:val="E7CAE03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2" w15:restartNumberingAfterBreak="0">
    <w:nsid w:val="760747A6"/>
    <w:multiLevelType w:val="hybridMultilevel"/>
    <w:tmpl w:val="3574ED7C"/>
    <w:lvl w:ilvl="0" w:tplc="04210017">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743111A"/>
    <w:multiLevelType w:val="hybridMultilevel"/>
    <w:tmpl w:val="2028E12A"/>
    <w:lvl w:ilvl="0" w:tplc="04210001">
      <w:start w:val="1"/>
      <w:numFmt w:val="bullet"/>
      <w:lvlText w:val=""/>
      <w:lvlJc w:val="left"/>
      <w:pPr>
        <w:ind w:left="1434" w:hanging="360"/>
      </w:pPr>
      <w:rPr>
        <w:rFonts w:ascii="Symbol" w:hAnsi="Symbol" w:hint="default"/>
      </w:rPr>
    </w:lvl>
    <w:lvl w:ilvl="1" w:tplc="04210003" w:tentative="1">
      <w:start w:val="1"/>
      <w:numFmt w:val="bullet"/>
      <w:lvlText w:val="o"/>
      <w:lvlJc w:val="left"/>
      <w:pPr>
        <w:ind w:left="2154" w:hanging="360"/>
      </w:pPr>
      <w:rPr>
        <w:rFonts w:ascii="Courier New" w:hAnsi="Courier New" w:cs="Courier New" w:hint="default"/>
      </w:rPr>
    </w:lvl>
    <w:lvl w:ilvl="2" w:tplc="04210005" w:tentative="1">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abstractNum w:abstractNumId="44" w15:restartNumberingAfterBreak="0">
    <w:nsid w:val="788D7AFB"/>
    <w:multiLevelType w:val="hybridMultilevel"/>
    <w:tmpl w:val="0FC0BC52"/>
    <w:lvl w:ilvl="0" w:tplc="0421000F">
      <w:start w:val="1"/>
      <w:numFmt w:val="decimal"/>
      <w:lvlText w:val="%1."/>
      <w:lvlJc w:val="left"/>
      <w:pPr>
        <w:ind w:left="7023" w:hanging="360"/>
      </w:pPr>
    </w:lvl>
    <w:lvl w:ilvl="1" w:tplc="0421000B">
      <w:start w:val="1"/>
      <w:numFmt w:val="bullet"/>
      <w:lvlText w:val=""/>
      <w:lvlJc w:val="left"/>
      <w:pPr>
        <w:ind w:left="1440" w:hanging="360"/>
      </w:pPr>
      <w:rPr>
        <w:rFonts w:ascii="Wingdings" w:hAnsi="Wingdings" w:hint="default"/>
      </w:rPr>
    </w:lvl>
    <w:lvl w:ilvl="2" w:tplc="CBB44F8E">
      <w:numFmt w:val="bullet"/>
      <w:lvlText w:val="-"/>
      <w:lvlJc w:val="left"/>
      <w:pPr>
        <w:ind w:left="2340" w:hanging="360"/>
      </w:pPr>
      <w:rPr>
        <w:rFonts w:ascii="Times New Roman" w:eastAsia="Calibr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A513A42"/>
    <w:multiLevelType w:val="hybridMultilevel"/>
    <w:tmpl w:val="C4B838C2"/>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15:restartNumberingAfterBreak="0">
    <w:nsid w:val="7AC51A27"/>
    <w:multiLevelType w:val="hybridMultilevel"/>
    <w:tmpl w:val="649AE41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26"/>
  </w:num>
  <w:num w:numId="4">
    <w:abstractNumId w:val="5"/>
  </w:num>
  <w:num w:numId="5">
    <w:abstractNumId w:val="1"/>
  </w:num>
  <w:num w:numId="6">
    <w:abstractNumId w:val="8"/>
  </w:num>
  <w:num w:numId="7">
    <w:abstractNumId w:val="31"/>
  </w:num>
  <w:num w:numId="8">
    <w:abstractNumId w:val="34"/>
  </w:num>
  <w:num w:numId="9">
    <w:abstractNumId w:val="13"/>
  </w:num>
  <w:num w:numId="10">
    <w:abstractNumId w:val="38"/>
  </w:num>
  <w:num w:numId="11">
    <w:abstractNumId w:val="25"/>
  </w:num>
  <w:num w:numId="12">
    <w:abstractNumId w:val="12"/>
  </w:num>
  <w:num w:numId="13">
    <w:abstractNumId w:val="37"/>
  </w:num>
  <w:num w:numId="14">
    <w:abstractNumId w:val="39"/>
  </w:num>
  <w:num w:numId="15">
    <w:abstractNumId w:val="35"/>
  </w:num>
  <w:num w:numId="16">
    <w:abstractNumId w:val="27"/>
  </w:num>
  <w:num w:numId="17">
    <w:abstractNumId w:val="20"/>
  </w:num>
  <w:num w:numId="18">
    <w:abstractNumId w:val="21"/>
  </w:num>
  <w:num w:numId="19">
    <w:abstractNumId w:val="24"/>
  </w:num>
  <w:num w:numId="20">
    <w:abstractNumId w:val="45"/>
  </w:num>
  <w:num w:numId="21">
    <w:abstractNumId w:val="7"/>
  </w:num>
  <w:num w:numId="22">
    <w:abstractNumId w:val="40"/>
  </w:num>
  <w:num w:numId="23">
    <w:abstractNumId w:val="16"/>
  </w:num>
  <w:num w:numId="24">
    <w:abstractNumId w:val="43"/>
  </w:num>
  <w:num w:numId="25">
    <w:abstractNumId w:val="6"/>
  </w:num>
  <w:num w:numId="26">
    <w:abstractNumId w:val="46"/>
  </w:num>
  <w:num w:numId="27">
    <w:abstractNumId w:val="29"/>
  </w:num>
  <w:num w:numId="28">
    <w:abstractNumId w:val="42"/>
  </w:num>
  <w:num w:numId="29">
    <w:abstractNumId w:val="9"/>
  </w:num>
  <w:num w:numId="30">
    <w:abstractNumId w:val="28"/>
  </w:num>
  <w:num w:numId="31">
    <w:abstractNumId w:val="2"/>
  </w:num>
  <w:num w:numId="32">
    <w:abstractNumId w:val="41"/>
  </w:num>
  <w:num w:numId="33">
    <w:abstractNumId w:val="18"/>
  </w:num>
  <w:num w:numId="34">
    <w:abstractNumId w:val="23"/>
  </w:num>
  <w:num w:numId="35">
    <w:abstractNumId w:val="36"/>
  </w:num>
  <w:num w:numId="36">
    <w:abstractNumId w:val="11"/>
  </w:num>
  <w:num w:numId="37">
    <w:abstractNumId w:val="3"/>
  </w:num>
  <w:num w:numId="38">
    <w:abstractNumId w:val="0"/>
  </w:num>
  <w:num w:numId="39">
    <w:abstractNumId w:val="32"/>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 w:numId="42">
    <w:abstractNumId w:val="19"/>
  </w:num>
  <w:num w:numId="43">
    <w:abstractNumId w:val="4"/>
  </w:num>
  <w:num w:numId="44">
    <w:abstractNumId w:val="30"/>
  </w:num>
  <w:num w:numId="45">
    <w:abstractNumId w:val="22"/>
  </w:num>
  <w:num w:numId="46">
    <w:abstractNumId w:val="17"/>
  </w:num>
  <w:num w:numId="47">
    <w:abstractNumId w:val="14"/>
  </w:num>
  <w:num w:numId="48">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82"/>
    <w:rsid w:val="00000012"/>
    <w:rsid w:val="00000510"/>
    <w:rsid w:val="00001FF7"/>
    <w:rsid w:val="00011EAB"/>
    <w:rsid w:val="00022815"/>
    <w:rsid w:val="00033D3E"/>
    <w:rsid w:val="00033E2E"/>
    <w:rsid w:val="00042169"/>
    <w:rsid w:val="00045BCB"/>
    <w:rsid w:val="0005061D"/>
    <w:rsid w:val="0005331C"/>
    <w:rsid w:val="00060DC6"/>
    <w:rsid w:val="000674B8"/>
    <w:rsid w:val="00070561"/>
    <w:rsid w:val="000716A5"/>
    <w:rsid w:val="000729E4"/>
    <w:rsid w:val="0007497D"/>
    <w:rsid w:val="00084BB5"/>
    <w:rsid w:val="0009017B"/>
    <w:rsid w:val="00095325"/>
    <w:rsid w:val="00097B51"/>
    <w:rsid w:val="000A416E"/>
    <w:rsid w:val="000A7598"/>
    <w:rsid w:val="000C486B"/>
    <w:rsid w:val="000F7CA1"/>
    <w:rsid w:val="001029CA"/>
    <w:rsid w:val="00111CCD"/>
    <w:rsid w:val="0012514E"/>
    <w:rsid w:val="00132E9D"/>
    <w:rsid w:val="00133F66"/>
    <w:rsid w:val="001370C2"/>
    <w:rsid w:val="0016126F"/>
    <w:rsid w:val="00161CED"/>
    <w:rsid w:val="00162B52"/>
    <w:rsid w:val="00162F2D"/>
    <w:rsid w:val="00163C58"/>
    <w:rsid w:val="00164582"/>
    <w:rsid w:val="00173D50"/>
    <w:rsid w:val="00175421"/>
    <w:rsid w:val="00176366"/>
    <w:rsid w:val="00194AF5"/>
    <w:rsid w:val="00195423"/>
    <w:rsid w:val="001B019D"/>
    <w:rsid w:val="001B1841"/>
    <w:rsid w:val="001B3913"/>
    <w:rsid w:val="001B3D3A"/>
    <w:rsid w:val="001B73DE"/>
    <w:rsid w:val="001C4203"/>
    <w:rsid w:val="001D00A7"/>
    <w:rsid w:val="001D2B07"/>
    <w:rsid w:val="001E33A1"/>
    <w:rsid w:val="001E5046"/>
    <w:rsid w:val="001F2E9A"/>
    <w:rsid w:val="001F3146"/>
    <w:rsid w:val="001F6903"/>
    <w:rsid w:val="0020162D"/>
    <w:rsid w:val="00204220"/>
    <w:rsid w:val="002079AC"/>
    <w:rsid w:val="00207DD8"/>
    <w:rsid w:val="002105B4"/>
    <w:rsid w:val="00210894"/>
    <w:rsid w:val="00214393"/>
    <w:rsid w:val="00221CE1"/>
    <w:rsid w:val="00225CB6"/>
    <w:rsid w:val="0022670F"/>
    <w:rsid w:val="00231CBF"/>
    <w:rsid w:val="0023506C"/>
    <w:rsid w:val="002376AF"/>
    <w:rsid w:val="00241804"/>
    <w:rsid w:val="00242913"/>
    <w:rsid w:val="002440A1"/>
    <w:rsid w:val="0024412D"/>
    <w:rsid w:val="0024773B"/>
    <w:rsid w:val="00250834"/>
    <w:rsid w:val="00250CB4"/>
    <w:rsid w:val="002527B1"/>
    <w:rsid w:val="0026451B"/>
    <w:rsid w:val="0027510B"/>
    <w:rsid w:val="00283D14"/>
    <w:rsid w:val="00285F29"/>
    <w:rsid w:val="00290688"/>
    <w:rsid w:val="002924AC"/>
    <w:rsid w:val="00292D08"/>
    <w:rsid w:val="00296D20"/>
    <w:rsid w:val="002A5068"/>
    <w:rsid w:val="002A6B10"/>
    <w:rsid w:val="002B0705"/>
    <w:rsid w:val="002C1886"/>
    <w:rsid w:val="002C2345"/>
    <w:rsid w:val="002C341B"/>
    <w:rsid w:val="002C7E0C"/>
    <w:rsid w:val="002D50A9"/>
    <w:rsid w:val="002D63EA"/>
    <w:rsid w:val="002E2FC1"/>
    <w:rsid w:val="002F6618"/>
    <w:rsid w:val="002F7FD7"/>
    <w:rsid w:val="00303682"/>
    <w:rsid w:val="00303D73"/>
    <w:rsid w:val="003074C7"/>
    <w:rsid w:val="003128A3"/>
    <w:rsid w:val="00317CF7"/>
    <w:rsid w:val="0034516B"/>
    <w:rsid w:val="00353BD6"/>
    <w:rsid w:val="00366E9F"/>
    <w:rsid w:val="003734BB"/>
    <w:rsid w:val="00396587"/>
    <w:rsid w:val="003A4E91"/>
    <w:rsid w:val="003B1164"/>
    <w:rsid w:val="003B44FB"/>
    <w:rsid w:val="003B6620"/>
    <w:rsid w:val="003B7193"/>
    <w:rsid w:val="003C0469"/>
    <w:rsid w:val="003C0676"/>
    <w:rsid w:val="003C2ADB"/>
    <w:rsid w:val="003C6AF8"/>
    <w:rsid w:val="003D49DD"/>
    <w:rsid w:val="003F23D1"/>
    <w:rsid w:val="003F3F8F"/>
    <w:rsid w:val="004013E9"/>
    <w:rsid w:val="004045E3"/>
    <w:rsid w:val="004047F2"/>
    <w:rsid w:val="004144E3"/>
    <w:rsid w:val="00417CB7"/>
    <w:rsid w:val="004238EB"/>
    <w:rsid w:val="004246AD"/>
    <w:rsid w:val="00426586"/>
    <w:rsid w:val="00433FAC"/>
    <w:rsid w:val="00434B8A"/>
    <w:rsid w:val="00434F48"/>
    <w:rsid w:val="00451A0F"/>
    <w:rsid w:val="00451A63"/>
    <w:rsid w:val="00457504"/>
    <w:rsid w:val="004603C6"/>
    <w:rsid w:val="00462046"/>
    <w:rsid w:val="004639BD"/>
    <w:rsid w:val="00466803"/>
    <w:rsid w:val="00470723"/>
    <w:rsid w:val="004715FA"/>
    <w:rsid w:val="00472D33"/>
    <w:rsid w:val="00473BA0"/>
    <w:rsid w:val="00486A7E"/>
    <w:rsid w:val="00487F8E"/>
    <w:rsid w:val="00490264"/>
    <w:rsid w:val="00493394"/>
    <w:rsid w:val="00493A70"/>
    <w:rsid w:val="0049523E"/>
    <w:rsid w:val="0049652A"/>
    <w:rsid w:val="004967C3"/>
    <w:rsid w:val="00497DAA"/>
    <w:rsid w:val="004A152D"/>
    <w:rsid w:val="004A1845"/>
    <w:rsid w:val="004A4608"/>
    <w:rsid w:val="004A577A"/>
    <w:rsid w:val="004A6791"/>
    <w:rsid w:val="004B779A"/>
    <w:rsid w:val="004C40DF"/>
    <w:rsid w:val="004C4F8C"/>
    <w:rsid w:val="004D4BE0"/>
    <w:rsid w:val="004E6950"/>
    <w:rsid w:val="004E7C8A"/>
    <w:rsid w:val="004F0C9E"/>
    <w:rsid w:val="00507AFB"/>
    <w:rsid w:val="005114A5"/>
    <w:rsid w:val="005151FE"/>
    <w:rsid w:val="005211D1"/>
    <w:rsid w:val="00521D1C"/>
    <w:rsid w:val="0052349D"/>
    <w:rsid w:val="0052602B"/>
    <w:rsid w:val="0053126A"/>
    <w:rsid w:val="00532950"/>
    <w:rsid w:val="00533F32"/>
    <w:rsid w:val="00543B09"/>
    <w:rsid w:val="005446AD"/>
    <w:rsid w:val="0054493B"/>
    <w:rsid w:val="00550014"/>
    <w:rsid w:val="005503B0"/>
    <w:rsid w:val="00550589"/>
    <w:rsid w:val="00555B10"/>
    <w:rsid w:val="00556686"/>
    <w:rsid w:val="005620C4"/>
    <w:rsid w:val="0056231D"/>
    <w:rsid w:val="0056258C"/>
    <w:rsid w:val="005631A3"/>
    <w:rsid w:val="0056615A"/>
    <w:rsid w:val="00566BB8"/>
    <w:rsid w:val="0057782C"/>
    <w:rsid w:val="00580B31"/>
    <w:rsid w:val="005812BB"/>
    <w:rsid w:val="00582F78"/>
    <w:rsid w:val="00583CCC"/>
    <w:rsid w:val="00584E5B"/>
    <w:rsid w:val="00585B38"/>
    <w:rsid w:val="00596CAB"/>
    <w:rsid w:val="005A5681"/>
    <w:rsid w:val="005D12DD"/>
    <w:rsid w:val="005D2AAE"/>
    <w:rsid w:val="005D4E53"/>
    <w:rsid w:val="005E606A"/>
    <w:rsid w:val="005F0005"/>
    <w:rsid w:val="005F5846"/>
    <w:rsid w:val="0060006F"/>
    <w:rsid w:val="00601A98"/>
    <w:rsid w:val="00602D03"/>
    <w:rsid w:val="00636288"/>
    <w:rsid w:val="00641C0A"/>
    <w:rsid w:val="006436D3"/>
    <w:rsid w:val="00643BA8"/>
    <w:rsid w:val="0066522D"/>
    <w:rsid w:val="00665509"/>
    <w:rsid w:val="006705F2"/>
    <w:rsid w:val="006708CE"/>
    <w:rsid w:val="00685930"/>
    <w:rsid w:val="00687DE1"/>
    <w:rsid w:val="0069648B"/>
    <w:rsid w:val="006A051D"/>
    <w:rsid w:val="006A0DCE"/>
    <w:rsid w:val="006A16E6"/>
    <w:rsid w:val="006C033B"/>
    <w:rsid w:val="006D153C"/>
    <w:rsid w:val="006D1652"/>
    <w:rsid w:val="006D51C2"/>
    <w:rsid w:val="006D7193"/>
    <w:rsid w:val="006E41EE"/>
    <w:rsid w:val="006F361E"/>
    <w:rsid w:val="006F60CE"/>
    <w:rsid w:val="006F643F"/>
    <w:rsid w:val="00705888"/>
    <w:rsid w:val="0071378A"/>
    <w:rsid w:val="00715D60"/>
    <w:rsid w:val="00717B6E"/>
    <w:rsid w:val="00717BAE"/>
    <w:rsid w:val="00720411"/>
    <w:rsid w:val="007212A3"/>
    <w:rsid w:val="007344DC"/>
    <w:rsid w:val="00745A2F"/>
    <w:rsid w:val="00746956"/>
    <w:rsid w:val="00751C0C"/>
    <w:rsid w:val="007539F6"/>
    <w:rsid w:val="00754579"/>
    <w:rsid w:val="00761BE5"/>
    <w:rsid w:val="00770637"/>
    <w:rsid w:val="00776DA8"/>
    <w:rsid w:val="00782846"/>
    <w:rsid w:val="00786D59"/>
    <w:rsid w:val="00791410"/>
    <w:rsid w:val="007970C1"/>
    <w:rsid w:val="0079769F"/>
    <w:rsid w:val="007B07E1"/>
    <w:rsid w:val="007B5669"/>
    <w:rsid w:val="007B7649"/>
    <w:rsid w:val="007C0AF9"/>
    <w:rsid w:val="007C34A6"/>
    <w:rsid w:val="007C4A2B"/>
    <w:rsid w:val="007C71D2"/>
    <w:rsid w:val="007E4DE3"/>
    <w:rsid w:val="007F4F68"/>
    <w:rsid w:val="007F5E0D"/>
    <w:rsid w:val="00802A94"/>
    <w:rsid w:val="0080436C"/>
    <w:rsid w:val="00816F5B"/>
    <w:rsid w:val="00822F86"/>
    <w:rsid w:val="008231ED"/>
    <w:rsid w:val="00830798"/>
    <w:rsid w:val="00834AFE"/>
    <w:rsid w:val="00836EE0"/>
    <w:rsid w:val="00837A34"/>
    <w:rsid w:val="00837C5F"/>
    <w:rsid w:val="008524DF"/>
    <w:rsid w:val="00853722"/>
    <w:rsid w:val="0085641A"/>
    <w:rsid w:val="00865DB2"/>
    <w:rsid w:val="0087322E"/>
    <w:rsid w:val="00873773"/>
    <w:rsid w:val="0087396E"/>
    <w:rsid w:val="008760F5"/>
    <w:rsid w:val="008803C9"/>
    <w:rsid w:val="0088049F"/>
    <w:rsid w:val="00880CE4"/>
    <w:rsid w:val="008868E4"/>
    <w:rsid w:val="00894792"/>
    <w:rsid w:val="00895442"/>
    <w:rsid w:val="008A53BA"/>
    <w:rsid w:val="008B4B74"/>
    <w:rsid w:val="008C0EB0"/>
    <w:rsid w:val="008C4B35"/>
    <w:rsid w:val="008D1902"/>
    <w:rsid w:val="008D3017"/>
    <w:rsid w:val="008D4D36"/>
    <w:rsid w:val="008D66BE"/>
    <w:rsid w:val="008E1770"/>
    <w:rsid w:val="008E5619"/>
    <w:rsid w:val="008F0FBF"/>
    <w:rsid w:val="008F3E8D"/>
    <w:rsid w:val="009023EA"/>
    <w:rsid w:val="009064A8"/>
    <w:rsid w:val="009070BB"/>
    <w:rsid w:val="00907EB2"/>
    <w:rsid w:val="00910287"/>
    <w:rsid w:val="00910CFE"/>
    <w:rsid w:val="00923C65"/>
    <w:rsid w:val="0093146A"/>
    <w:rsid w:val="009314AB"/>
    <w:rsid w:val="00931D3D"/>
    <w:rsid w:val="00933A77"/>
    <w:rsid w:val="00956BF1"/>
    <w:rsid w:val="009663EA"/>
    <w:rsid w:val="00971BDC"/>
    <w:rsid w:val="0097274E"/>
    <w:rsid w:val="00974201"/>
    <w:rsid w:val="009755B7"/>
    <w:rsid w:val="00993826"/>
    <w:rsid w:val="009A293B"/>
    <w:rsid w:val="009A3DA9"/>
    <w:rsid w:val="009A3F1E"/>
    <w:rsid w:val="009B33A6"/>
    <w:rsid w:val="009C2582"/>
    <w:rsid w:val="009C3BCD"/>
    <w:rsid w:val="009D4682"/>
    <w:rsid w:val="009E3BA2"/>
    <w:rsid w:val="009E780F"/>
    <w:rsid w:val="009F31F8"/>
    <w:rsid w:val="009F4143"/>
    <w:rsid w:val="009F6500"/>
    <w:rsid w:val="00A005F4"/>
    <w:rsid w:val="00A01718"/>
    <w:rsid w:val="00A042C4"/>
    <w:rsid w:val="00A05E4D"/>
    <w:rsid w:val="00A170BB"/>
    <w:rsid w:val="00A201F4"/>
    <w:rsid w:val="00A25210"/>
    <w:rsid w:val="00A260C1"/>
    <w:rsid w:val="00A2766A"/>
    <w:rsid w:val="00A4004C"/>
    <w:rsid w:val="00A428B0"/>
    <w:rsid w:val="00A439BB"/>
    <w:rsid w:val="00A447FA"/>
    <w:rsid w:val="00A57A32"/>
    <w:rsid w:val="00A66035"/>
    <w:rsid w:val="00A70664"/>
    <w:rsid w:val="00A71EB8"/>
    <w:rsid w:val="00A8105E"/>
    <w:rsid w:val="00A82364"/>
    <w:rsid w:val="00A85F2E"/>
    <w:rsid w:val="00A95A50"/>
    <w:rsid w:val="00A95EE1"/>
    <w:rsid w:val="00AA093B"/>
    <w:rsid w:val="00AA355C"/>
    <w:rsid w:val="00AA6DAE"/>
    <w:rsid w:val="00AB144E"/>
    <w:rsid w:val="00AC5CBC"/>
    <w:rsid w:val="00AE635F"/>
    <w:rsid w:val="00AF0975"/>
    <w:rsid w:val="00AF4A54"/>
    <w:rsid w:val="00B0049D"/>
    <w:rsid w:val="00B03A5D"/>
    <w:rsid w:val="00B11EAE"/>
    <w:rsid w:val="00B200E6"/>
    <w:rsid w:val="00B30FE7"/>
    <w:rsid w:val="00B657E2"/>
    <w:rsid w:val="00B65E3C"/>
    <w:rsid w:val="00B70F51"/>
    <w:rsid w:val="00B72F09"/>
    <w:rsid w:val="00B85CAE"/>
    <w:rsid w:val="00B906CF"/>
    <w:rsid w:val="00B90E95"/>
    <w:rsid w:val="00B935F3"/>
    <w:rsid w:val="00BA4D7A"/>
    <w:rsid w:val="00BB3622"/>
    <w:rsid w:val="00BB447E"/>
    <w:rsid w:val="00BB61AE"/>
    <w:rsid w:val="00BB6274"/>
    <w:rsid w:val="00BC671A"/>
    <w:rsid w:val="00BC69D2"/>
    <w:rsid w:val="00BD01AF"/>
    <w:rsid w:val="00BF5957"/>
    <w:rsid w:val="00C04237"/>
    <w:rsid w:val="00C05EDD"/>
    <w:rsid w:val="00C23B29"/>
    <w:rsid w:val="00C31572"/>
    <w:rsid w:val="00C3573A"/>
    <w:rsid w:val="00C506BF"/>
    <w:rsid w:val="00C54137"/>
    <w:rsid w:val="00C6425D"/>
    <w:rsid w:val="00C6625F"/>
    <w:rsid w:val="00C6770D"/>
    <w:rsid w:val="00C75CD9"/>
    <w:rsid w:val="00C76854"/>
    <w:rsid w:val="00C80482"/>
    <w:rsid w:val="00C81308"/>
    <w:rsid w:val="00C853B9"/>
    <w:rsid w:val="00C9439C"/>
    <w:rsid w:val="00C96A8D"/>
    <w:rsid w:val="00CA2942"/>
    <w:rsid w:val="00CB23A2"/>
    <w:rsid w:val="00CB2F99"/>
    <w:rsid w:val="00CB3B1F"/>
    <w:rsid w:val="00CB4F11"/>
    <w:rsid w:val="00CB5BC2"/>
    <w:rsid w:val="00CC04F9"/>
    <w:rsid w:val="00CC492C"/>
    <w:rsid w:val="00CC563C"/>
    <w:rsid w:val="00CE4B8C"/>
    <w:rsid w:val="00CE502B"/>
    <w:rsid w:val="00CF0595"/>
    <w:rsid w:val="00CF113A"/>
    <w:rsid w:val="00CF1F36"/>
    <w:rsid w:val="00D00DFE"/>
    <w:rsid w:val="00D01E46"/>
    <w:rsid w:val="00D07815"/>
    <w:rsid w:val="00D11928"/>
    <w:rsid w:val="00D128A2"/>
    <w:rsid w:val="00D21626"/>
    <w:rsid w:val="00D22A4A"/>
    <w:rsid w:val="00D22CDF"/>
    <w:rsid w:val="00D27443"/>
    <w:rsid w:val="00D3413E"/>
    <w:rsid w:val="00D36F0F"/>
    <w:rsid w:val="00D436F6"/>
    <w:rsid w:val="00D53F1E"/>
    <w:rsid w:val="00D60C1F"/>
    <w:rsid w:val="00D668B9"/>
    <w:rsid w:val="00D72BA6"/>
    <w:rsid w:val="00D738EF"/>
    <w:rsid w:val="00D86307"/>
    <w:rsid w:val="00D868A7"/>
    <w:rsid w:val="00D927F3"/>
    <w:rsid w:val="00DD1ED8"/>
    <w:rsid w:val="00DD2B2B"/>
    <w:rsid w:val="00DD7568"/>
    <w:rsid w:val="00DD7576"/>
    <w:rsid w:val="00DE38A3"/>
    <w:rsid w:val="00DE429C"/>
    <w:rsid w:val="00DE64EC"/>
    <w:rsid w:val="00DF3484"/>
    <w:rsid w:val="00DF3FF5"/>
    <w:rsid w:val="00E05368"/>
    <w:rsid w:val="00E148C3"/>
    <w:rsid w:val="00E23807"/>
    <w:rsid w:val="00E27721"/>
    <w:rsid w:val="00E301E8"/>
    <w:rsid w:val="00E313D3"/>
    <w:rsid w:val="00E374EA"/>
    <w:rsid w:val="00E50B8D"/>
    <w:rsid w:val="00E62E3A"/>
    <w:rsid w:val="00E675FE"/>
    <w:rsid w:val="00E67ACC"/>
    <w:rsid w:val="00E7419B"/>
    <w:rsid w:val="00E805FC"/>
    <w:rsid w:val="00E80B02"/>
    <w:rsid w:val="00E81BDC"/>
    <w:rsid w:val="00E8313E"/>
    <w:rsid w:val="00E84BFB"/>
    <w:rsid w:val="00E85320"/>
    <w:rsid w:val="00E87487"/>
    <w:rsid w:val="00E91C85"/>
    <w:rsid w:val="00E94ED9"/>
    <w:rsid w:val="00E95261"/>
    <w:rsid w:val="00EA0130"/>
    <w:rsid w:val="00EA0560"/>
    <w:rsid w:val="00EA2CCD"/>
    <w:rsid w:val="00EA5F67"/>
    <w:rsid w:val="00EC328B"/>
    <w:rsid w:val="00ED24AC"/>
    <w:rsid w:val="00ED3052"/>
    <w:rsid w:val="00ED72D5"/>
    <w:rsid w:val="00EF147B"/>
    <w:rsid w:val="00EF5A94"/>
    <w:rsid w:val="00F037A6"/>
    <w:rsid w:val="00F103B9"/>
    <w:rsid w:val="00F110B1"/>
    <w:rsid w:val="00F13B18"/>
    <w:rsid w:val="00F1555C"/>
    <w:rsid w:val="00F15726"/>
    <w:rsid w:val="00F15AFC"/>
    <w:rsid w:val="00F230E6"/>
    <w:rsid w:val="00F24013"/>
    <w:rsid w:val="00F3180B"/>
    <w:rsid w:val="00F32F62"/>
    <w:rsid w:val="00F33A9A"/>
    <w:rsid w:val="00F35215"/>
    <w:rsid w:val="00F46B06"/>
    <w:rsid w:val="00F5426C"/>
    <w:rsid w:val="00F54ADB"/>
    <w:rsid w:val="00F54FE7"/>
    <w:rsid w:val="00F63DAA"/>
    <w:rsid w:val="00F64CDF"/>
    <w:rsid w:val="00F70935"/>
    <w:rsid w:val="00F72837"/>
    <w:rsid w:val="00F7307B"/>
    <w:rsid w:val="00F77183"/>
    <w:rsid w:val="00F803DC"/>
    <w:rsid w:val="00F86F45"/>
    <w:rsid w:val="00F91D04"/>
    <w:rsid w:val="00FB476B"/>
    <w:rsid w:val="00FB7319"/>
    <w:rsid w:val="00FC1F80"/>
    <w:rsid w:val="00FC60E9"/>
    <w:rsid w:val="00FC6734"/>
    <w:rsid w:val="00FD0766"/>
    <w:rsid w:val="00FD0CDC"/>
    <w:rsid w:val="00FD3015"/>
    <w:rsid w:val="00FD73FB"/>
    <w:rsid w:val="00FF70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311DF3-15B6-49C0-B16A-769254A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FA"/>
    <w:pPr>
      <w:ind w:left="720"/>
      <w:contextualSpacing/>
    </w:pPr>
  </w:style>
  <w:style w:type="paragraph" w:styleId="Header">
    <w:name w:val="header"/>
    <w:basedOn w:val="Normal"/>
    <w:link w:val="HeaderChar"/>
    <w:uiPriority w:val="99"/>
    <w:unhideWhenUsed/>
    <w:rsid w:val="006A1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E6"/>
  </w:style>
  <w:style w:type="paragraph" w:styleId="Footer">
    <w:name w:val="footer"/>
    <w:basedOn w:val="Normal"/>
    <w:link w:val="FooterChar"/>
    <w:uiPriority w:val="99"/>
    <w:unhideWhenUsed/>
    <w:rsid w:val="006A1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E6"/>
  </w:style>
  <w:style w:type="paragraph" w:styleId="BalloonText">
    <w:name w:val="Balloon Text"/>
    <w:basedOn w:val="Normal"/>
    <w:link w:val="BalloonTextChar"/>
    <w:uiPriority w:val="99"/>
    <w:semiHidden/>
    <w:unhideWhenUsed/>
    <w:rsid w:val="006A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6E6"/>
    <w:rPr>
      <w:rFonts w:ascii="Tahoma" w:hAnsi="Tahoma" w:cs="Tahoma"/>
      <w:sz w:val="16"/>
      <w:szCs w:val="16"/>
    </w:rPr>
  </w:style>
  <w:style w:type="table" w:styleId="TableGrid">
    <w:name w:val="Table Grid"/>
    <w:basedOn w:val="TableNormal"/>
    <w:uiPriority w:val="59"/>
    <w:rsid w:val="00111C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516B"/>
    <w:pPr>
      <w:spacing w:line="240" w:lineRule="auto"/>
    </w:pPr>
    <w:rPr>
      <w:i/>
      <w:iCs/>
      <w:color w:val="1F497D" w:themeColor="text2"/>
      <w:sz w:val="18"/>
      <w:szCs w:val="18"/>
    </w:rPr>
  </w:style>
  <w:style w:type="table" w:styleId="GridTable1Light">
    <w:name w:val="Grid Table 1 Light"/>
    <w:basedOn w:val="TableNormal"/>
    <w:uiPriority w:val="46"/>
    <w:rsid w:val="00C23B29"/>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8123">
      <w:bodyDiv w:val="1"/>
      <w:marLeft w:val="0"/>
      <w:marRight w:val="0"/>
      <w:marTop w:val="0"/>
      <w:marBottom w:val="0"/>
      <w:divBdr>
        <w:top w:val="none" w:sz="0" w:space="0" w:color="auto"/>
        <w:left w:val="none" w:sz="0" w:space="0" w:color="auto"/>
        <w:bottom w:val="none" w:sz="0" w:space="0" w:color="auto"/>
        <w:right w:val="none" w:sz="0" w:space="0" w:color="auto"/>
      </w:divBdr>
    </w:div>
    <w:div w:id="291910348">
      <w:bodyDiv w:val="1"/>
      <w:marLeft w:val="0"/>
      <w:marRight w:val="0"/>
      <w:marTop w:val="0"/>
      <w:marBottom w:val="0"/>
      <w:divBdr>
        <w:top w:val="none" w:sz="0" w:space="0" w:color="auto"/>
        <w:left w:val="none" w:sz="0" w:space="0" w:color="auto"/>
        <w:bottom w:val="none" w:sz="0" w:space="0" w:color="auto"/>
        <w:right w:val="none" w:sz="0" w:space="0" w:color="auto"/>
      </w:divBdr>
    </w:div>
    <w:div w:id="1302537573">
      <w:bodyDiv w:val="1"/>
      <w:marLeft w:val="0"/>
      <w:marRight w:val="0"/>
      <w:marTop w:val="0"/>
      <w:marBottom w:val="0"/>
      <w:divBdr>
        <w:top w:val="none" w:sz="0" w:space="0" w:color="auto"/>
        <w:left w:val="none" w:sz="0" w:space="0" w:color="auto"/>
        <w:bottom w:val="none" w:sz="0" w:space="0" w:color="auto"/>
        <w:right w:val="none" w:sz="0" w:space="0" w:color="auto"/>
      </w:divBdr>
    </w:div>
    <w:div w:id="1795443371">
      <w:bodyDiv w:val="1"/>
      <w:marLeft w:val="0"/>
      <w:marRight w:val="0"/>
      <w:marTop w:val="0"/>
      <w:marBottom w:val="0"/>
      <w:divBdr>
        <w:top w:val="none" w:sz="0" w:space="0" w:color="auto"/>
        <w:left w:val="none" w:sz="0" w:space="0" w:color="auto"/>
        <w:bottom w:val="none" w:sz="0" w:space="0" w:color="auto"/>
        <w:right w:val="none" w:sz="0" w:space="0" w:color="auto"/>
      </w:divBdr>
    </w:div>
    <w:div w:id="19286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20KULIAH\SEMESTER%205\KEWIRAUSAHAAN\Template%20Tugas%20Kewirausahaa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GASAL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8D2108-CC8E-4F5A-8D66-E1983AEB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Kewirausahaan 2.dotx</Template>
  <TotalTime>1485</TotalTime>
  <Pages>5</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TUGAS 2 ENTREPRENEURSHIP</vt:lpstr>
    </vt:vector>
  </TitlesOfParts>
  <Company>Putri Yulia Rochman</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2 ENTREPRENEURSHIP</dc:title>
  <dc:creator>LENOVO</dc:creator>
  <cp:lastModifiedBy>Rahmat Syaparudin</cp:lastModifiedBy>
  <cp:revision>388</cp:revision>
  <dcterms:created xsi:type="dcterms:W3CDTF">2014-09-19T06:09:00Z</dcterms:created>
  <dcterms:modified xsi:type="dcterms:W3CDTF">2015-06-23T08:01:00Z</dcterms:modified>
</cp:coreProperties>
</file>